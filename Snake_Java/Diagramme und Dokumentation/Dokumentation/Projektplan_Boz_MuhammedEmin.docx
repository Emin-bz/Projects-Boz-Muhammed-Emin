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B6222" w14:textId="46D1F0A0" w:rsidR="00C6554A" w:rsidRPr="002841A6" w:rsidRDefault="00C6554A" w:rsidP="00C6554A">
      <w:pPr>
        <w:pStyle w:val="Foto"/>
        <w:rPr>
          <w:color w:val="138576" w:themeColor="accent6" w:themeShade="BF"/>
        </w:rPr>
      </w:pPr>
    </w:p>
    <w:p w14:paraId="269075A4" w14:textId="412646AF" w:rsidR="00C6554A" w:rsidRPr="002841A6" w:rsidRDefault="002841A6" w:rsidP="00C6554A">
      <w:pPr>
        <w:pStyle w:val="Titel"/>
        <w:rPr>
          <w:color w:val="138576" w:themeColor="accent6" w:themeShade="BF"/>
        </w:rPr>
      </w:pPr>
      <w:r w:rsidRPr="002841A6">
        <w:rPr>
          <w:color w:val="138576" w:themeColor="accent6" w:themeShade="BF"/>
        </w:rPr>
        <w:t>Projektplan</w:t>
      </w:r>
    </w:p>
    <w:p w14:paraId="6B2F99AB" w14:textId="77777777" w:rsidR="002841A6" w:rsidRPr="002841A6" w:rsidRDefault="002841A6" w:rsidP="002841A6">
      <w:pPr>
        <w:pStyle w:val="Kontaktinfos"/>
        <w:rPr>
          <w:rFonts w:asciiTheme="majorHAnsi" w:hAnsiTheme="majorHAnsi"/>
          <w:color w:val="138576" w:themeColor="accent6" w:themeShade="BF"/>
          <w:sz w:val="32"/>
          <w:szCs w:val="32"/>
          <w:lang w:val="de-CH"/>
        </w:rPr>
      </w:pPr>
    </w:p>
    <w:p w14:paraId="0CB40B93" w14:textId="3A124D63" w:rsidR="002841A6" w:rsidRPr="002841A6" w:rsidRDefault="002841A6" w:rsidP="002841A6">
      <w:pPr>
        <w:pStyle w:val="Kontaktinfos"/>
        <w:rPr>
          <w:rFonts w:asciiTheme="majorHAnsi" w:hAnsiTheme="majorHAnsi"/>
          <w:color w:val="138576" w:themeColor="accent6" w:themeShade="BF"/>
          <w:sz w:val="32"/>
          <w:szCs w:val="32"/>
          <w:lang w:val="de-CH"/>
        </w:rPr>
      </w:pPr>
      <w:r w:rsidRPr="002841A6">
        <w:rPr>
          <w:rFonts w:asciiTheme="majorHAnsi" w:hAnsiTheme="majorHAnsi"/>
          <w:color w:val="138576" w:themeColor="accent6" w:themeShade="BF"/>
          <w:sz w:val="32"/>
          <w:szCs w:val="32"/>
          <w:lang w:val="de-CH"/>
        </w:rPr>
        <w:t>Spiel: Snake</w:t>
      </w:r>
    </w:p>
    <w:p w14:paraId="10C6EA2C" w14:textId="77777777" w:rsidR="002841A6" w:rsidRPr="002841A6" w:rsidRDefault="002841A6" w:rsidP="002841A6">
      <w:pPr>
        <w:pStyle w:val="Kontaktinfos"/>
        <w:rPr>
          <w:color w:val="138576" w:themeColor="accent6" w:themeShade="BF"/>
          <w:lang w:val="de-CH"/>
        </w:rPr>
      </w:pPr>
    </w:p>
    <w:p w14:paraId="3545A293" w14:textId="36AFC936" w:rsidR="002841A6" w:rsidRPr="002841A6" w:rsidRDefault="002841A6" w:rsidP="002841A6">
      <w:pPr>
        <w:pStyle w:val="Kontaktinfos"/>
        <w:rPr>
          <w:color w:val="138576" w:themeColor="accent6" w:themeShade="BF"/>
          <w:lang w:val="de-CH" w:bidi="de-DE"/>
        </w:rPr>
      </w:pPr>
      <w:r w:rsidRPr="002841A6">
        <w:rPr>
          <w:color w:val="138576" w:themeColor="accent6" w:themeShade="BF"/>
          <w:lang w:val="de-CH"/>
        </w:rPr>
        <w:t>Muhammed Emin Boz</w:t>
      </w:r>
      <w:r w:rsidR="00C6554A" w:rsidRPr="002841A6">
        <w:rPr>
          <w:color w:val="138576" w:themeColor="accent6" w:themeShade="BF"/>
          <w:lang w:val="de-CH" w:bidi="de-DE"/>
        </w:rPr>
        <w:t xml:space="preserve"> | </w:t>
      </w:r>
      <w:r w:rsidRPr="002841A6">
        <w:rPr>
          <w:color w:val="138576" w:themeColor="accent6" w:themeShade="BF"/>
          <w:lang w:val="de-CH"/>
        </w:rPr>
        <w:t>Modul 326</w:t>
      </w:r>
      <w:r w:rsidR="00C6554A" w:rsidRPr="002841A6">
        <w:rPr>
          <w:color w:val="138576" w:themeColor="accent6" w:themeShade="BF"/>
          <w:lang w:val="de-CH" w:bidi="de-DE"/>
        </w:rPr>
        <w:t xml:space="preserve"> </w:t>
      </w:r>
    </w:p>
    <w:p w14:paraId="1DDD729D" w14:textId="77777777" w:rsidR="002841A6" w:rsidRPr="002841A6" w:rsidRDefault="002841A6" w:rsidP="002841A6">
      <w:pPr>
        <w:pStyle w:val="Kontaktinfos"/>
        <w:rPr>
          <w:color w:val="138576" w:themeColor="accent6" w:themeShade="BF"/>
          <w:lang w:bidi="de-DE"/>
        </w:rPr>
      </w:pPr>
      <w:r w:rsidRPr="002841A6">
        <w:rPr>
          <w:color w:val="138576" w:themeColor="accent6" w:themeShade="BF"/>
          <w:lang w:bidi="de-DE"/>
        </w:rPr>
        <w:t xml:space="preserve">Projektstart: 26.03. </w:t>
      </w:r>
    </w:p>
    <w:p w14:paraId="39974B42" w14:textId="1FD43926" w:rsidR="00C6554A" w:rsidRPr="002841A6" w:rsidRDefault="002841A6" w:rsidP="002841A6">
      <w:pPr>
        <w:pStyle w:val="Kontaktinfos"/>
        <w:rPr>
          <w:color w:val="138576" w:themeColor="accent6" w:themeShade="BF"/>
        </w:rPr>
      </w:pPr>
      <w:r w:rsidRPr="002841A6">
        <w:rPr>
          <w:color w:val="138576" w:themeColor="accent6" w:themeShade="BF"/>
          <w:lang w:bidi="de-DE"/>
        </w:rPr>
        <w:t>Projektende: 07.o5.</w:t>
      </w:r>
      <w:r w:rsidR="00C6554A" w:rsidRPr="002841A6">
        <w:rPr>
          <w:color w:val="138576" w:themeColor="accent6" w:themeShade="BF"/>
          <w:lang w:bidi="de-DE"/>
        </w:rPr>
        <w:br w:type="page"/>
      </w:r>
    </w:p>
    <w:tbl>
      <w:tblPr>
        <w:tblStyle w:val="Tabellenraster"/>
        <w:tblW w:w="8696" w:type="dxa"/>
        <w:tblLook w:val="04A0" w:firstRow="1" w:lastRow="0" w:firstColumn="1" w:lastColumn="0" w:noHBand="0" w:noVBand="1"/>
      </w:tblPr>
      <w:tblGrid>
        <w:gridCol w:w="1996"/>
        <w:gridCol w:w="1239"/>
        <w:gridCol w:w="1239"/>
        <w:gridCol w:w="2111"/>
        <w:gridCol w:w="2111"/>
      </w:tblGrid>
      <w:tr w:rsidR="003C4058" w14:paraId="4BA276AD" w14:textId="77777777" w:rsidTr="00E34E55">
        <w:trPr>
          <w:trHeight w:val="274"/>
        </w:trPr>
        <w:tc>
          <w:tcPr>
            <w:tcW w:w="1996" w:type="dxa"/>
          </w:tcPr>
          <w:p w14:paraId="1AEE1F31" w14:textId="189FF600" w:rsidR="002841A6" w:rsidRPr="002841A6" w:rsidRDefault="002841A6">
            <w:pPr>
              <w:rPr>
                <w:b/>
                <w:bCs/>
                <w:color w:val="138576" w:themeColor="accent6" w:themeShade="BF"/>
                <w:sz w:val="24"/>
                <w:szCs w:val="24"/>
              </w:rPr>
            </w:pPr>
            <w:r w:rsidRPr="002841A6">
              <w:rPr>
                <w:b/>
                <w:bCs/>
                <w:color w:val="138576" w:themeColor="accent6" w:themeShade="BF"/>
                <w:sz w:val="24"/>
                <w:szCs w:val="24"/>
              </w:rPr>
              <w:lastRenderedPageBreak/>
              <w:t xml:space="preserve">Aufgabe </w:t>
            </w:r>
          </w:p>
        </w:tc>
        <w:tc>
          <w:tcPr>
            <w:tcW w:w="1239" w:type="dxa"/>
          </w:tcPr>
          <w:p w14:paraId="3C2F60DC" w14:textId="79FBD816" w:rsidR="002841A6" w:rsidRPr="002841A6" w:rsidRDefault="002841A6">
            <w:pPr>
              <w:rPr>
                <w:b/>
                <w:bCs/>
                <w:color w:val="138576" w:themeColor="accent6" w:themeShade="BF"/>
                <w:sz w:val="24"/>
                <w:szCs w:val="24"/>
              </w:rPr>
            </w:pPr>
            <w:r w:rsidRPr="002841A6">
              <w:rPr>
                <w:b/>
                <w:bCs/>
                <w:color w:val="138576" w:themeColor="accent6" w:themeShade="BF"/>
                <w:sz w:val="24"/>
                <w:szCs w:val="24"/>
              </w:rPr>
              <w:t>Von:</w:t>
            </w:r>
          </w:p>
        </w:tc>
        <w:tc>
          <w:tcPr>
            <w:tcW w:w="1239" w:type="dxa"/>
          </w:tcPr>
          <w:p w14:paraId="00A3AB65" w14:textId="5E7F37C6" w:rsidR="002841A6" w:rsidRPr="002841A6" w:rsidRDefault="002841A6">
            <w:pPr>
              <w:rPr>
                <w:b/>
                <w:bCs/>
                <w:color w:val="138576" w:themeColor="accent6" w:themeShade="BF"/>
                <w:sz w:val="24"/>
                <w:szCs w:val="24"/>
              </w:rPr>
            </w:pPr>
            <w:r w:rsidRPr="002841A6">
              <w:rPr>
                <w:b/>
                <w:bCs/>
                <w:color w:val="138576" w:themeColor="accent6" w:themeShade="BF"/>
                <w:sz w:val="24"/>
                <w:szCs w:val="24"/>
              </w:rPr>
              <w:t>Bis:</w:t>
            </w:r>
          </w:p>
        </w:tc>
        <w:tc>
          <w:tcPr>
            <w:tcW w:w="2111" w:type="dxa"/>
          </w:tcPr>
          <w:p w14:paraId="21F30282" w14:textId="262A5294" w:rsidR="002841A6" w:rsidRPr="002841A6" w:rsidRDefault="002841A6">
            <w:pPr>
              <w:rPr>
                <w:b/>
                <w:bCs/>
                <w:color w:val="138576" w:themeColor="accent6" w:themeShade="BF"/>
                <w:sz w:val="24"/>
                <w:szCs w:val="24"/>
              </w:rPr>
            </w:pPr>
            <w:r w:rsidRPr="002841A6">
              <w:rPr>
                <w:b/>
                <w:bCs/>
                <w:color w:val="138576" w:themeColor="accent6" w:themeShade="BF"/>
                <w:sz w:val="24"/>
                <w:szCs w:val="24"/>
              </w:rPr>
              <w:t>Soll:</w:t>
            </w:r>
          </w:p>
        </w:tc>
        <w:tc>
          <w:tcPr>
            <w:tcW w:w="2111" w:type="dxa"/>
          </w:tcPr>
          <w:p w14:paraId="02B3ED47" w14:textId="2FDCB88F" w:rsidR="002841A6" w:rsidRPr="002841A6" w:rsidRDefault="002841A6">
            <w:pPr>
              <w:rPr>
                <w:b/>
                <w:bCs/>
                <w:color w:val="138576" w:themeColor="accent6" w:themeShade="BF"/>
                <w:sz w:val="24"/>
                <w:szCs w:val="24"/>
              </w:rPr>
            </w:pPr>
            <w:r w:rsidRPr="002841A6">
              <w:rPr>
                <w:b/>
                <w:bCs/>
                <w:color w:val="138576" w:themeColor="accent6" w:themeShade="BF"/>
                <w:sz w:val="24"/>
                <w:szCs w:val="24"/>
              </w:rPr>
              <w:t>Ist</w:t>
            </w:r>
          </w:p>
        </w:tc>
      </w:tr>
      <w:tr w:rsidR="003C4058" w14:paraId="64C116C9" w14:textId="77777777" w:rsidTr="00E34E55">
        <w:trPr>
          <w:trHeight w:val="1531"/>
        </w:trPr>
        <w:tc>
          <w:tcPr>
            <w:tcW w:w="1996" w:type="dxa"/>
          </w:tcPr>
          <w:p w14:paraId="32AF9DAF" w14:textId="6F5DC9EF" w:rsidR="002841A6" w:rsidRPr="002841A6" w:rsidRDefault="002841A6">
            <w:pPr>
              <w:rPr>
                <w:color w:val="auto"/>
              </w:rPr>
            </w:pPr>
            <w:r w:rsidRPr="002841A6">
              <w:rPr>
                <w:color w:val="auto"/>
              </w:rPr>
              <w:t>Use Case Diagramm erstellen und anfangen</w:t>
            </w:r>
          </w:p>
        </w:tc>
        <w:tc>
          <w:tcPr>
            <w:tcW w:w="1239" w:type="dxa"/>
          </w:tcPr>
          <w:p w14:paraId="164118AB" w14:textId="27DD12A7" w:rsidR="002841A6" w:rsidRPr="002841A6" w:rsidRDefault="002841A6">
            <w:pPr>
              <w:rPr>
                <w:color w:val="auto"/>
              </w:rPr>
            </w:pPr>
            <w:r w:rsidRPr="002841A6">
              <w:rPr>
                <w:color w:val="auto"/>
              </w:rPr>
              <w:t>26.03.2020</w:t>
            </w:r>
          </w:p>
        </w:tc>
        <w:tc>
          <w:tcPr>
            <w:tcW w:w="1239" w:type="dxa"/>
          </w:tcPr>
          <w:p w14:paraId="5A5C26A5" w14:textId="7418BFEC" w:rsidR="002841A6" w:rsidRPr="002841A6" w:rsidRDefault="002841A6">
            <w:pPr>
              <w:rPr>
                <w:color w:val="auto"/>
              </w:rPr>
            </w:pPr>
            <w:r w:rsidRPr="002841A6">
              <w:rPr>
                <w:color w:val="auto"/>
              </w:rPr>
              <w:t>02.04.2020</w:t>
            </w:r>
          </w:p>
        </w:tc>
        <w:tc>
          <w:tcPr>
            <w:tcW w:w="2111" w:type="dxa"/>
          </w:tcPr>
          <w:p w14:paraId="1C436F92" w14:textId="1AF17220" w:rsidR="002841A6" w:rsidRPr="002841A6" w:rsidRDefault="002841A6">
            <w:pPr>
              <w:rPr>
                <w:color w:val="auto"/>
              </w:rPr>
            </w:pPr>
            <w:r>
              <w:rPr>
                <w:color w:val="auto"/>
              </w:rPr>
              <w:t>Datei für das Use Case Diagramm erstellt und Use Case Fälle grob gezeichnet.</w:t>
            </w:r>
          </w:p>
        </w:tc>
        <w:tc>
          <w:tcPr>
            <w:tcW w:w="2111" w:type="dxa"/>
          </w:tcPr>
          <w:p w14:paraId="621BEF88" w14:textId="24588166" w:rsidR="002841A6" w:rsidRPr="002841A6" w:rsidRDefault="003C4058">
            <w:pPr>
              <w:rPr>
                <w:color w:val="auto"/>
              </w:rPr>
            </w:pPr>
            <w:r>
              <w:rPr>
                <w:color w:val="auto"/>
              </w:rPr>
              <w:t>Datei wurde erstellt und Fälle wurden grob gezeichnet.</w:t>
            </w:r>
          </w:p>
        </w:tc>
      </w:tr>
      <w:tr w:rsidR="003C4058" w14:paraId="24C601CA" w14:textId="77777777" w:rsidTr="00E34E55">
        <w:trPr>
          <w:trHeight w:val="834"/>
        </w:trPr>
        <w:tc>
          <w:tcPr>
            <w:tcW w:w="1996" w:type="dxa"/>
          </w:tcPr>
          <w:p w14:paraId="5E9409D0" w14:textId="7A44FD45" w:rsidR="002841A6" w:rsidRPr="002841A6" w:rsidRDefault="003C4058">
            <w:pPr>
              <w:rPr>
                <w:color w:val="auto"/>
              </w:rPr>
            </w:pPr>
            <w:r>
              <w:rPr>
                <w:color w:val="auto"/>
              </w:rPr>
              <w:t>Sequenzdiagramm erstellen und anfangen</w:t>
            </w:r>
          </w:p>
        </w:tc>
        <w:tc>
          <w:tcPr>
            <w:tcW w:w="1239" w:type="dxa"/>
          </w:tcPr>
          <w:p w14:paraId="704966DF" w14:textId="4A4D9945" w:rsidR="002841A6" w:rsidRPr="002841A6" w:rsidRDefault="003C4058">
            <w:pPr>
              <w:rPr>
                <w:color w:val="auto"/>
              </w:rPr>
            </w:pPr>
            <w:r>
              <w:rPr>
                <w:color w:val="auto"/>
              </w:rPr>
              <w:t>26.03.2020</w:t>
            </w:r>
          </w:p>
        </w:tc>
        <w:tc>
          <w:tcPr>
            <w:tcW w:w="1239" w:type="dxa"/>
          </w:tcPr>
          <w:p w14:paraId="4AFC71F2" w14:textId="1031F186" w:rsidR="002841A6" w:rsidRPr="002841A6" w:rsidRDefault="003C4058">
            <w:pPr>
              <w:rPr>
                <w:color w:val="auto"/>
              </w:rPr>
            </w:pPr>
            <w:r>
              <w:rPr>
                <w:color w:val="auto"/>
              </w:rPr>
              <w:t>26.03.2020</w:t>
            </w:r>
          </w:p>
        </w:tc>
        <w:tc>
          <w:tcPr>
            <w:tcW w:w="2111" w:type="dxa"/>
          </w:tcPr>
          <w:p w14:paraId="51AC3159" w14:textId="79AC5753" w:rsidR="002841A6" w:rsidRPr="002841A6" w:rsidRDefault="003C4058">
            <w:pPr>
              <w:rPr>
                <w:color w:val="auto"/>
              </w:rPr>
            </w:pPr>
            <w:r>
              <w:rPr>
                <w:color w:val="auto"/>
              </w:rPr>
              <w:t>Datei für das Sequenzdiagramm erstellt und einige Objekte und Funktionen grob gezeichnet haben.</w:t>
            </w:r>
          </w:p>
        </w:tc>
        <w:tc>
          <w:tcPr>
            <w:tcW w:w="2111" w:type="dxa"/>
          </w:tcPr>
          <w:p w14:paraId="2140F703" w14:textId="77777777" w:rsidR="003C4058" w:rsidRDefault="003C4058" w:rsidP="003C4058">
            <w:pPr>
              <w:ind w:left="720" w:hanging="720"/>
              <w:rPr>
                <w:color w:val="auto"/>
              </w:rPr>
            </w:pPr>
            <w:r>
              <w:rPr>
                <w:color w:val="auto"/>
              </w:rPr>
              <w:t xml:space="preserve">Datei wurde </w:t>
            </w:r>
          </w:p>
          <w:p w14:paraId="0383862B" w14:textId="77777777" w:rsidR="003C4058" w:rsidRDefault="003C4058" w:rsidP="003C4058">
            <w:pPr>
              <w:ind w:left="720" w:hanging="720"/>
              <w:rPr>
                <w:color w:val="auto"/>
              </w:rPr>
            </w:pPr>
            <w:r>
              <w:rPr>
                <w:color w:val="auto"/>
              </w:rPr>
              <w:t xml:space="preserve">erstellt und </w:t>
            </w:r>
          </w:p>
          <w:p w14:paraId="682A3AB0" w14:textId="5A261F16" w:rsidR="003C4058" w:rsidRDefault="003C4058" w:rsidP="003C4058">
            <w:pPr>
              <w:ind w:left="720" w:hanging="720"/>
              <w:rPr>
                <w:color w:val="auto"/>
              </w:rPr>
            </w:pPr>
            <w:r>
              <w:rPr>
                <w:color w:val="auto"/>
              </w:rPr>
              <w:t xml:space="preserve">einige </w:t>
            </w:r>
          </w:p>
          <w:p w14:paraId="0B888D0A" w14:textId="77777777" w:rsidR="003C4058" w:rsidRDefault="003C4058" w:rsidP="003C4058">
            <w:pPr>
              <w:ind w:left="720" w:hanging="720"/>
              <w:rPr>
                <w:color w:val="auto"/>
              </w:rPr>
            </w:pPr>
            <w:r>
              <w:rPr>
                <w:color w:val="auto"/>
              </w:rPr>
              <w:t xml:space="preserve">Objekte und </w:t>
            </w:r>
          </w:p>
          <w:p w14:paraId="1D37D30B" w14:textId="77777777" w:rsidR="003C4058" w:rsidRDefault="003C4058" w:rsidP="003C4058">
            <w:pPr>
              <w:ind w:left="720" w:hanging="720"/>
              <w:rPr>
                <w:color w:val="auto"/>
              </w:rPr>
            </w:pPr>
            <w:r>
              <w:rPr>
                <w:color w:val="auto"/>
              </w:rPr>
              <w:t xml:space="preserve">Funktionen </w:t>
            </w:r>
          </w:p>
          <w:p w14:paraId="272F3C39" w14:textId="77777777" w:rsidR="003C4058" w:rsidRDefault="003C4058" w:rsidP="003C4058">
            <w:pPr>
              <w:ind w:left="720" w:hanging="720"/>
              <w:rPr>
                <w:color w:val="auto"/>
              </w:rPr>
            </w:pPr>
            <w:r>
              <w:rPr>
                <w:color w:val="auto"/>
              </w:rPr>
              <w:t xml:space="preserve">wurden grob </w:t>
            </w:r>
          </w:p>
          <w:p w14:paraId="55EDF467" w14:textId="01A80E0A" w:rsidR="002841A6" w:rsidRPr="002841A6" w:rsidRDefault="003C4058" w:rsidP="003C4058">
            <w:pPr>
              <w:ind w:left="720" w:hanging="720"/>
              <w:rPr>
                <w:color w:val="auto"/>
              </w:rPr>
            </w:pPr>
            <w:r>
              <w:rPr>
                <w:color w:val="auto"/>
              </w:rPr>
              <w:t>gezeichnet</w:t>
            </w:r>
          </w:p>
        </w:tc>
      </w:tr>
      <w:tr w:rsidR="003C4058" w14:paraId="2B6C7E04" w14:textId="77777777" w:rsidTr="00E34E55">
        <w:trPr>
          <w:trHeight w:val="2129"/>
        </w:trPr>
        <w:tc>
          <w:tcPr>
            <w:tcW w:w="1996" w:type="dxa"/>
          </w:tcPr>
          <w:p w14:paraId="5B3F6B36" w14:textId="1F43C423" w:rsidR="002841A6" w:rsidRPr="002841A6" w:rsidRDefault="003C4058">
            <w:pPr>
              <w:rPr>
                <w:color w:val="auto"/>
              </w:rPr>
            </w:pPr>
            <w:r>
              <w:rPr>
                <w:color w:val="auto"/>
              </w:rPr>
              <w:t>Pflichtenheft erstellen und anfangen</w:t>
            </w:r>
          </w:p>
        </w:tc>
        <w:tc>
          <w:tcPr>
            <w:tcW w:w="1239" w:type="dxa"/>
          </w:tcPr>
          <w:p w14:paraId="2B00E5BD" w14:textId="4982DA76" w:rsidR="002841A6" w:rsidRPr="002841A6" w:rsidRDefault="003C4058">
            <w:pPr>
              <w:rPr>
                <w:color w:val="auto"/>
              </w:rPr>
            </w:pPr>
            <w:r>
              <w:rPr>
                <w:color w:val="auto"/>
              </w:rPr>
              <w:t>26.03.2020</w:t>
            </w:r>
          </w:p>
        </w:tc>
        <w:tc>
          <w:tcPr>
            <w:tcW w:w="1239" w:type="dxa"/>
          </w:tcPr>
          <w:p w14:paraId="5C7A4572" w14:textId="0B1A823D" w:rsidR="002841A6" w:rsidRPr="002841A6" w:rsidRDefault="003C4058">
            <w:pPr>
              <w:rPr>
                <w:color w:val="auto"/>
              </w:rPr>
            </w:pPr>
            <w:r>
              <w:rPr>
                <w:color w:val="auto"/>
              </w:rPr>
              <w:t>02.04.2020</w:t>
            </w:r>
          </w:p>
        </w:tc>
        <w:tc>
          <w:tcPr>
            <w:tcW w:w="2111" w:type="dxa"/>
          </w:tcPr>
          <w:p w14:paraId="59C712AF" w14:textId="4D60095A" w:rsidR="002841A6" w:rsidRPr="002841A6" w:rsidRDefault="003C4058">
            <w:pPr>
              <w:rPr>
                <w:color w:val="auto"/>
              </w:rPr>
            </w:pPr>
            <w:r>
              <w:rPr>
                <w:color w:val="auto"/>
              </w:rPr>
              <w:t>Datei für das Pflichtenheft erstellt und die angegebenen Punkte im Inhaltsverzeichnis alle beschrieben.</w:t>
            </w:r>
          </w:p>
        </w:tc>
        <w:tc>
          <w:tcPr>
            <w:tcW w:w="2111" w:type="dxa"/>
          </w:tcPr>
          <w:p w14:paraId="4524AF79" w14:textId="0FD88C33" w:rsidR="002841A6" w:rsidRPr="002841A6" w:rsidRDefault="003C4058">
            <w:pPr>
              <w:rPr>
                <w:color w:val="auto"/>
              </w:rPr>
            </w:pPr>
            <w:r>
              <w:rPr>
                <w:color w:val="auto"/>
              </w:rPr>
              <w:t>Datei wurde erstellt und alle Punkte, wenn auch manche grob, beschrieben.</w:t>
            </w:r>
          </w:p>
        </w:tc>
      </w:tr>
      <w:tr w:rsidR="00D4449C" w14:paraId="18C2F67B" w14:textId="77777777" w:rsidTr="00E34E55">
        <w:trPr>
          <w:trHeight w:val="2071"/>
        </w:trPr>
        <w:tc>
          <w:tcPr>
            <w:tcW w:w="1996" w:type="dxa"/>
          </w:tcPr>
          <w:p w14:paraId="43DA8174" w14:textId="74ED39ED" w:rsidR="00D4449C" w:rsidRDefault="00D4449C">
            <w:pPr>
              <w:rPr>
                <w:color w:val="auto"/>
              </w:rPr>
            </w:pPr>
            <w:r>
              <w:rPr>
                <w:color w:val="auto"/>
              </w:rPr>
              <w:t>Klassendiagramm erstellen und anfangen</w:t>
            </w:r>
          </w:p>
        </w:tc>
        <w:tc>
          <w:tcPr>
            <w:tcW w:w="1239" w:type="dxa"/>
          </w:tcPr>
          <w:p w14:paraId="30A5268B" w14:textId="00448191" w:rsidR="00D4449C" w:rsidRDefault="00D4449C">
            <w:pPr>
              <w:rPr>
                <w:color w:val="auto"/>
              </w:rPr>
            </w:pPr>
            <w:r>
              <w:rPr>
                <w:color w:val="auto"/>
              </w:rPr>
              <w:t>26.03.2020</w:t>
            </w:r>
          </w:p>
        </w:tc>
        <w:tc>
          <w:tcPr>
            <w:tcW w:w="1239" w:type="dxa"/>
          </w:tcPr>
          <w:p w14:paraId="4AC46F72" w14:textId="7AFFF731" w:rsidR="00D4449C" w:rsidRDefault="00D4449C">
            <w:pPr>
              <w:rPr>
                <w:color w:val="auto"/>
              </w:rPr>
            </w:pPr>
            <w:r>
              <w:rPr>
                <w:color w:val="auto"/>
              </w:rPr>
              <w:t>02.04.2020</w:t>
            </w:r>
          </w:p>
        </w:tc>
        <w:tc>
          <w:tcPr>
            <w:tcW w:w="2111" w:type="dxa"/>
          </w:tcPr>
          <w:p w14:paraId="6CF45728" w14:textId="54567213" w:rsidR="00D4449C" w:rsidRDefault="00D4449C">
            <w:pPr>
              <w:rPr>
                <w:color w:val="auto"/>
              </w:rPr>
            </w:pPr>
            <w:r>
              <w:rPr>
                <w:color w:val="auto"/>
              </w:rPr>
              <w:t>Datei für das Klassendiagramm erstellt, Klassen und Attribute grob gezeichnet haben.</w:t>
            </w:r>
          </w:p>
        </w:tc>
        <w:tc>
          <w:tcPr>
            <w:tcW w:w="2111" w:type="dxa"/>
          </w:tcPr>
          <w:p w14:paraId="74C08533" w14:textId="16BBC322" w:rsidR="00D4449C" w:rsidRDefault="00D4449C">
            <w:pPr>
              <w:rPr>
                <w:color w:val="auto"/>
              </w:rPr>
            </w:pPr>
            <w:r>
              <w:rPr>
                <w:color w:val="auto"/>
              </w:rPr>
              <w:t>Datei wurde erstellt, und einige Klassen und Attribute wurden grob gezeichnet.</w:t>
            </w:r>
          </w:p>
        </w:tc>
      </w:tr>
      <w:tr w:rsidR="003C4058" w14:paraId="2E92E7C6" w14:textId="77777777" w:rsidTr="00E34E55">
        <w:trPr>
          <w:trHeight w:val="3002"/>
        </w:trPr>
        <w:tc>
          <w:tcPr>
            <w:tcW w:w="1996" w:type="dxa"/>
          </w:tcPr>
          <w:p w14:paraId="7C2B16BF" w14:textId="482ACDBA" w:rsidR="002841A6" w:rsidRPr="002841A6" w:rsidRDefault="003C4058">
            <w:pPr>
              <w:rPr>
                <w:color w:val="auto"/>
              </w:rPr>
            </w:pPr>
            <w:r>
              <w:rPr>
                <w:color w:val="auto"/>
              </w:rPr>
              <w:t>Pflichtenheft aktualisieren und ergänzen</w:t>
            </w:r>
          </w:p>
        </w:tc>
        <w:tc>
          <w:tcPr>
            <w:tcW w:w="1239" w:type="dxa"/>
          </w:tcPr>
          <w:p w14:paraId="1C149F8A" w14:textId="118EBD16" w:rsidR="002841A6" w:rsidRPr="002841A6" w:rsidRDefault="003C4058">
            <w:pPr>
              <w:rPr>
                <w:color w:val="auto"/>
              </w:rPr>
            </w:pPr>
            <w:r>
              <w:rPr>
                <w:color w:val="auto"/>
              </w:rPr>
              <w:t>02.04.2020</w:t>
            </w:r>
          </w:p>
        </w:tc>
        <w:tc>
          <w:tcPr>
            <w:tcW w:w="1239" w:type="dxa"/>
          </w:tcPr>
          <w:p w14:paraId="5E39383D" w14:textId="2C98037E" w:rsidR="002841A6" w:rsidRPr="002841A6" w:rsidRDefault="003C4058">
            <w:pPr>
              <w:rPr>
                <w:color w:val="auto"/>
              </w:rPr>
            </w:pPr>
            <w:r>
              <w:rPr>
                <w:color w:val="auto"/>
              </w:rPr>
              <w:t>07.04.2020</w:t>
            </w:r>
          </w:p>
        </w:tc>
        <w:tc>
          <w:tcPr>
            <w:tcW w:w="2111" w:type="dxa"/>
          </w:tcPr>
          <w:p w14:paraId="542F6476" w14:textId="0266C332" w:rsidR="002841A6" w:rsidRPr="002841A6" w:rsidRDefault="003C4058">
            <w:pPr>
              <w:rPr>
                <w:color w:val="auto"/>
              </w:rPr>
            </w:pPr>
            <w:r>
              <w:rPr>
                <w:color w:val="auto"/>
              </w:rPr>
              <w:t>Fehler im Pflichtenheft und fehlende Beschreibungen sollten ergänzt sein</w:t>
            </w:r>
            <w:r w:rsidR="00D4449C">
              <w:rPr>
                <w:color w:val="auto"/>
              </w:rPr>
              <w:t>, und das Inhaltsverzeichnis soll angepasst werden.</w:t>
            </w:r>
          </w:p>
        </w:tc>
        <w:tc>
          <w:tcPr>
            <w:tcW w:w="2111" w:type="dxa"/>
          </w:tcPr>
          <w:p w14:paraId="392DD6B6" w14:textId="375A7471" w:rsidR="002841A6" w:rsidRPr="002841A6" w:rsidRDefault="00D4449C">
            <w:pPr>
              <w:rPr>
                <w:color w:val="auto"/>
              </w:rPr>
            </w:pPr>
            <w:r>
              <w:rPr>
                <w:color w:val="auto"/>
              </w:rPr>
              <w:t>Fehler und fehlende Beschreibungen wurden ergänzt, und das Inhaltsverzeichnis wurde dementsprechend angepasst.</w:t>
            </w:r>
          </w:p>
        </w:tc>
      </w:tr>
      <w:tr w:rsidR="003C4058" w:rsidRPr="00D4449C" w14:paraId="14691969" w14:textId="77777777" w:rsidTr="00E34E55">
        <w:trPr>
          <w:trHeight w:val="845"/>
        </w:trPr>
        <w:tc>
          <w:tcPr>
            <w:tcW w:w="1996" w:type="dxa"/>
          </w:tcPr>
          <w:p w14:paraId="54D260BC" w14:textId="2529E067" w:rsidR="002841A6" w:rsidRPr="00D4449C" w:rsidRDefault="00D4449C">
            <w:pPr>
              <w:rPr>
                <w:color w:val="auto"/>
                <w:lang w:val="en-US"/>
              </w:rPr>
            </w:pPr>
            <w:r w:rsidRPr="00D4449C">
              <w:rPr>
                <w:color w:val="auto"/>
                <w:lang w:val="en-US"/>
              </w:rPr>
              <w:t xml:space="preserve">Use Case </w:t>
            </w:r>
            <w:r w:rsidRPr="00D4449C">
              <w:rPr>
                <w:color w:val="auto"/>
                <w:lang w:val="de-CH"/>
              </w:rPr>
              <w:t>Diagramm</w:t>
            </w:r>
            <w:r>
              <w:rPr>
                <w:color w:val="auto"/>
                <w:lang w:val="en-US"/>
              </w:rPr>
              <w:t xml:space="preserve"> </w:t>
            </w:r>
            <w:r w:rsidRPr="00D4449C">
              <w:rPr>
                <w:color w:val="auto"/>
                <w:lang w:val="de-CH"/>
              </w:rPr>
              <w:t>ergänzen</w:t>
            </w:r>
          </w:p>
        </w:tc>
        <w:tc>
          <w:tcPr>
            <w:tcW w:w="1239" w:type="dxa"/>
          </w:tcPr>
          <w:p w14:paraId="25D5E2EA" w14:textId="04C74223" w:rsidR="002841A6" w:rsidRPr="00D4449C" w:rsidRDefault="00D4449C">
            <w:pPr>
              <w:rPr>
                <w:color w:val="auto"/>
                <w:lang w:val="en-US"/>
              </w:rPr>
            </w:pPr>
            <w:r>
              <w:rPr>
                <w:color w:val="auto"/>
                <w:lang w:val="en-US"/>
              </w:rPr>
              <w:t>02.04.2020</w:t>
            </w:r>
          </w:p>
        </w:tc>
        <w:tc>
          <w:tcPr>
            <w:tcW w:w="1239" w:type="dxa"/>
          </w:tcPr>
          <w:p w14:paraId="196F03F3" w14:textId="415E5B53" w:rsidR="002841A6" w:rsidRPr="00D4449C" w:rsidRDefault="00D4449C">
            <w:pPr>
              <w:rPr>
                <w:color w:val="auto"/>
                <w:lang w:val="en-US"/>
              </w:rPr>
            </w:pPr>
            <w:r>
              <w:rPr>
                <w:color w:val="auto"/>
                <w:lang w:val="en-US"/>
              </w:rPr>
              <w:t>07.04.2020</w:t>
            </w:r>
          </w:p>
        </w:tc>
        <w:tc>
          <w:tcPr>
            <w:tcW w:w="2111" w:type="dxa"/>
          </w:tcPr>
          <w:p w14:paraId="52F74C0E" w14:textId="4A747C99" w:rsidR="002841A6" w:rsidRPr="00D4449C" w:rsidRDefault="00D4449C">
            <w:pPr>
              <w:rPr>
                <w:color w:val="auto"/>
                <w:lang w:val="de-CH"/>
              </w:rPr>
            </w:pPr>
            <w:r w:rsidRPr="00D4449C">
              <w:rPr>
                <w:color w:val="auto"/>
                <w:lang w:val="de-CH"/>
              </w:rPr>
              <w:t>Das Use Case Diagramm sollte</w:t>
            </w:r>
            <w:r>
              <w:rPr>
                <w:color w:val="auto"/>
                <w:lang w:val="de-CH"/>
              </w:rPr>
              <w:t xml:space="preserve"> alle richtigen Use Case Fälle, und dazu die richtigen Relationen haben.</w:t>
            </w:r>
          </w:p>
        </w:tc>
        <w:tc>
          <w:tcPr>
            <w:tcW w:w="2111" w:type="dxa"/>
          </w:tcPr>
          <w:p w14:paraId="742D9990" w14:textId="54258162" w:rsidR="002841A6" w:rsidRPr="00D4449C" w:rsidRDefault="00D4449C">
            <w:pPr>
              <w:rPr>
                <w:color w:val="auto"/>
                <w:lang w:val="de-CH"/>
              </w:rPr>
            </w:pPr>
            <w:r>
              <w:rPr>
                <w:color w:val="auto"/>
                <w:lang w:val="de-CH"/>
              </w:rPr>
              <w:t>Nach den bisherigen Informationen alle Fälle gezeichnet, jedoch Ergänzung in der Zukunft nötig.</w:t>
            </w:r>
          </w:p>
        </w:tc>
      </w:tr>
      <w:tr w:rsidR="003C4058" w:rsidRPr="00D4449C" w14:paraId="7AE85BE8" w14:textId="77777777" w:rsidTr="00E34E55">
        <w:trPr>
          <w:trHeight w:val="971"/>
        </w:trPr>
        <w:tc>
          <w:tcPr>
            <w:tcW w:w="1996" w:type="dxa"/>
          </w:tcPr>
          <w:p w14:paraId="5982670B" w14:textId="0CCF0143" w:rsidR="002841A6" w:rsidRPr="00D4449C" w:rsidRDefault="00C12F1B">
            <w:pPr>
              <w:rPr>
                <w:color w:val="auto"/>
                <w:lang w:val="de-CH"/>
              </w:rPr>
            </w:pPr>
            <w:r>
              <w:rPr>
                <w:color w:val="auto"/>
                <w:lang w:val="de-CH"/>
              </w:rPr>
              <w:lastRenderedPageBreak/>
              <w:t>Kardinalitäten im Klassendiagramm zufügen, Relationen ergänzen, und unnötige Klassen im Klassendiagramm entfernen.</w:t>
            </w:r>
          </w:p>
        </w:tc>
        <w:tc>
          <w:tcPr>
            <w:tcW w:w="1239" w:type="dxa"/>
          </w:tcPr>
          <w:p w14:paraId="1430258D" w14:textId="0D706AAE" w:rsidR="002841A6" w:rsidRDefault="00C12F1B">
            <w:pPr>
              <w:rPr>
                <w:color w:val="auto"/>
                <w:lang w:val="de-CH"/>
              </w:rPr>
            </w:pPr>
            <w:r>
              <w:rPr>
                <w:color w:val="auto"/>
                <w:lang w:val="de-CH"/>
              </w:rPr>
              <w:t>15.04.2020</w:t>
            </w:r>
          </w:p>
          <w:p w14:paraId="7AB7F938" w14:textId="609CB548" w:rsidR="00C12F1B" w:rsidRPr="00D4449C" w:rsidRDefault="00C12F1B">
            <w:pPr>
              <w:rPr>
                <w:color w:val="auto"/>
                <w:lang w:val="de-CH"/>
              </w:rPr>
            </w:pPr>
            <w:r>
              <w:rPr>
                <w:color w:val="auto"/>
                <w:lang w:val="de-CH"/>
              </w:rPr>
              <w:t>16:45</w:t>
            </w:r>
          </w:p>
        </w:tc>
        <w:tc>
          <w:tcPr>
            <w:tcW w:w="1239" w:type="dxa"/>
          </w:tcPr>
          <w:p w14:paraId="0C729EA4" w14:textId="59B241F5" w:rsidR="002841A6" w:rsidRDefault="00C12F1B">
            <w:pPr>
              <w:rPr>
                <w:color w:val="auto"/>
                <w:lang w:val="de-CH"/>
              </w:rPr>
            </w:pPr>
            <w:r>
              <w:rPr>
                <w:color w:val="auto"/>
                <w:lang w:val="de-CH"/>
              </w:rPr>
              <w:t>15.04.2020</w:t>
            </w:r>
          </w:p>
          <w:p w14:paraId="7EE0CC94" w14:textId="0F1C925F" w:rsidR="00C12F1B" w:rsidRPr="00D4449C" w:rsidRDefault="00C12F1B">
            <w:pPr>
              <w:rPr>
                <w:color w:val="auto"/>
                <w:lang w:val="de-CH"/>
              </w:rPr>
            </w:pPr>
            <w:r>
              <w:rPr>
                <w:color w:val="auto"/>
                <w:lang w:val="de-CH"/>
              </w:rPr>
              <w:t>17:48</w:t>
            </w:r>
          </w:p>
        </w:tc>
        <w:tc>
          <w:tcPr>
            <w:tcW w:w="2111" w:type="dxa"/>
          </w:tcPr>
          <w:p w14:paraId="1115580F" w14:textId="6117254A" w:rsidR="002841A6" w:rsidRPr="00D4449C" w:rsidRDefault="00C12F1B">
            <w:pPr>
              <w:rPr>
                <w:color w:val="auto"/>
                <w:lang w:val="de-CH"/>
              </w:rPr>
            </w:pPr>
            <w:r>
              <w:rPr>
                <w:color w:val="auto"/>
                <w:lang w:val="de-CH"/>
              </w:rPr>
              <w:t>Das Klassendiagramm soll die nötigen Klassen, Kardinalitäten und richtigen Relationen haben. Zudem soll das Klassendiagramm ordentlich aussehen.</w:t>
            </w:r>
          </w:p>
        </w:tc>
        <w:tc>
          <w:tcPr>
            <w:tcW w:w="2111" w:type="dxa"/>
          </w:tcPr>
          <w:p w14:paraId="7ADFE886" w14:textId="0FE0DFCC" w:rsidR="002841A6" w:rsidRPr="00D4449C" w:rsidRDefault="00C12F1B">
            <w:pPr>
              <w:rPr>
                <w:color w:val="auto"/>
                <w:lang w:val="de-CH"/>
              </w:rPr>
            </w:pPr>
            <w:r>
              <w:rPr>
                <w:color w:val="auto"/>
                <w:lang w:val="de-CH"/>
              </w:rPr>
              <w:t>Das Klassendiagramm hat die nötigen Klassen (unnötige wurden entfernt), Kardinalitäten wurden gesetzt und die Relationen zwischen den Klassen wurden korrigiert. Das Klassendiagramm wurde am Schluss noch visuell ordentlich designt.</w:t>
            </w:r>
          </w:p>
        </w:tc>
      </w:tr>
      <w:tr w:rsidR="00E730C9" w:rsidRPr="00D4449C" w14:paraId="4526D562" w14:textId="77777777" w:rsidTr="00E34E55">
        <w:trPr>
          <w:trHeight w:val="971"/>
        </w:trPr>
        <w:tc>
          <w:tcPr>
            <w:tcW w:w="1996" w:type="dxa"/>
          </w:tcPr>
          <w:p w14:paraId="1D001F91" w14:textId="28601970" w:rsidR="00E730C9" w:rsidRDefault="00E730C9" w:rsidP="00E730C9">
            <w:pPr>
              <w:rPr>
                <w:color w:val="auto"/>
                <w:lang w:val="de-CH"/>
              </w:rPr>
            </w:pPr>
            <w:r>
              <w:rPr>
                <w:color w:val="auto"/>
                <w:lang w:val="de-CH"/>
              </w:rPr>
              <w:t xml:space="preserve">Java Projekt </w:t>
            </w:r>
            <w:r w:rsidR="00395FF4">
              <w:rPr>
                <w:color w:val="auto"/>
                <w:lang w:val="de-CH"/>
              </w:rPr>
              <w:t xml:space="preserve">und Klassen gemäss Klassendiagramm erstellen und das Projekt </w:t>
            </w:r>
            <w:r>
              <w:rPr>
                <w:color w:val="auto"/>
                <w:lang w:val="de-CH"/>
              </w:rPr>
              <w:t>im richtigen Verzeichnis ablegen</w:t>
            </w:r>
          </w:p>
        </w:tc>
        <w:tc>
          <w:tcPr>
            <w:tcW w:w="1239" w:type="dxa"/>
          </w:tcPr>
          <w:p w14:paraId="3D34CD2B" w14:textId="77777777" w:rsidR="00E730C9" w:rsidRDefault="00E730C9" w:rsidP="00E730C9">
            <w:pPr>
              <w:rPr>
                <w:color w:val="auto"/>
                <w:lang w:val="de-CH"/>
              </w:rPr>
            </w:pPr>
            <w:r>
              <w:rPr>
                <w:color w:val="auto"/>
                <w:lang w:val="de-CH"/>
              </w:rPr>
              <w:t>15.04.2020</w:t>
            </w:r>
          </w:p>
          <w:p w14:paraId="28C7B187" w14:textId="757D8645" w:rsidR="00E730C9" w:rsidRDefault="00E730C9" w:rsidP="00E730C9">
            <w:pPr>
              <w:rPr>
                <w:color w:val="auto"/>
                <w:lang w:val="de-CH"/>
              </w:rPr>
            </w:pPr>
            <w:r>
              <w:rPr>
                <w:color w:val="auto"/>
                <w:lang w:val="de-CH"/>
              </w:rPr>
              <w:t>18:00</w:t>
            </w:r>
          </w:p>
        </w:tc>
        <w:tc>
          <w:tcPr>
            <w:tcW w:w="1239" w:type="dxa"/>
          </w:tcPr>
          <w:p w14:paraId="4FAFF189" w14:textId="77777777" w:rsidR="00E730C9" w:rsidRDefault="00E730C9" w:rsidP="00E730C9">
            <w:pPr>
              <w:rPr>
                <w:color w:val="auto"/>
                <w:lang w:val="de-CH"/>
              </w:rPr>
            </w:pPr>
            <w:r>
              <w:rPr>
                <w:color w:val="auto"/>
                <w:lang w:val="de-CH"/>
              </w:rPr>
              <w:t>15.04.2020</w:t>
            </w:r>
          </w:p>
          <w:p w14:paraId="0FF25632" w14:textId="4C32D9E4" w:rsidR="00E730C9" w:rsidRDefault="00395FF4" w:rsidP="00E730C9">
            <w:pPr>
              <w:rPr>
                <w:color w:val="auto"/>
                <w:lang w:val="de-CH"/>
              </w:rPr>
            </w:pPr>
            <w:r>
              <w:rPr>
                <w:color w:val="auto"/>
                <w:lang w:val="de-CH"/>
              </w:rPr>
              <w:t>18:10</w:t>
            </w:r>
          </w:p>
        </w:tc>
        <w:tc>
          <w:tcPr>
            <w:tcW w:w="2111" w:type="dxa"/>
          </w:tcPr>
          <w:p w14:paraId="5EE180F2" w14:textId="3C6D2984" w:rsidR="00E730C9" w:rsidRDefault="00E730C9" w:rsidP="00E730C9">
            <w:pPr>
              <w:rPr>
                <w:color w:val="auto"/>
                <w:lang w:val="de-CH"/>
              </w:rPr>
            </w:pPr>
            <w:r>
              <w:rPr>
                <w:color w:val="auto"/>
                <w:lang w:val="de-CH"/>
              </w:rPr>
              <w:t>Das Java Projekt soll erstellt und in dem GitHub Ordner für Modul 326 abgelegt sein.</w:t>
            </w:r>
            <w:r w:rsidR="00395FF4">
              <w:rPr>
                <w:color w:val="auto"/>
                <w:lang w:val="de-CH"/>
              </w:rPr>
              <w:t xml:space="preserve"> Dann sollten die Klassen gemäss Klassendiagramm erzeugt werden.</w:t>
            </w:r>
          </w:p>
        </w:tc>
        <w:tc>
          <w:tcPr>
            <w:tcW w:w="2111" w:type="dxa"/>
          </w:tcPr>
          <w:p w14:paraId="0C1CBA61" w14:textId="33D5E45D" w:rsidR="00E730C9" w:rsidRDefault="00E730C9" w:rsidP="00E730C9">
            <w:pPr>
              <w:rPr>
                <w:color w:val="auto"/>
                <w:lang w:val="de-CH"/>
              </w:rPr>
            </w:pPr>
            <w:r>
              <w:rPr>
                <w:color w:val="auto"/>
                <w:lang w:val="de-CH"/>
              </w:rPr>
              <w:t>Das Java Projekt wurde erstellt</w:t>
            </w:r>
            <w:r w:rsidR="00395FF4">
              <w:rPr>
                <w:color w:val="auto"/>
                <w:lang w:val="de-CH"/>
              </w:rPr>
              <w:t xml:space="preserve">, </w:t>
            </w:r>
            <w:r>
              <w:rPr>
                <w:color w:val="auto"/>
                <w:lang w:val="de-CH"/>
              </w:rPr>
              <w:t>im richtigen Ordner abgelegt</w:t>
            </w:r>
            <w:r w:rsidR="00395FF4">
              <w:rPr>
                <w:color w:val="auto"/>
                <w:lang w:val="de-CH"/>
              </w:rPr>
              <w:t xml:space="preserve"> und die Klassen gemäss Klassendiagramm wurden erzeugt.</w:t>
            </w:r>
          </w:p>
        </w:tc>
      </w:tr>
      <w:tr w:rsidR="007867E8" w:rsidRPr="00D4449C" w14:paraId="0A760280" w14:textId="77777777" w:rsidTr="00E34E55">
        <w:trPr>
          <w:trHeight w:val="971"/>
        </w:trPr>
        <w:tc>
          <w:tcPr>
            <w:tcW w:w="1996" w:type="dxa"/>
          </w:tcPr>
          <w:p w14:paraId="2F2BE41D" w14:textId="6E426935" w:rsidR="007867E8" w:rsidRPr="007867E8" w:rsidRDefault="007867E8" w:rsidP="00E730C9">
            <w:pPr>
              <w:rPr>
                <w:color w:val="auto"/>
              </w:rPr>
            </w:pPr>
            <w:r>
              <w:rPr>
                <w:color w:val="auto"/>
              </w:rPr>
              <w:t>Attribute und Funktionen im Java Projekt und eine bewegende Spielfigur programmieren</w:t>
            </w:r>
          </w:p>
        </w:tc>
        <w:tc>
          <w:tcPr>
            <w:tcW w:w="1239" w:type="dxa"/>
          </w:tcPr>
          <w:p w14:paraId="14429222" w14:textId="77777777" w:rsidR="007867E8" w:rsidRDefault="007867E8" w:rsidP="00E730C9">
            <w:pPr>
              <w:rPr>
                <w:color w:val="auto"/>
                <w:lang w:val="de-CH"/>
              </w:rPr>
            </w:pPr>
            <w:r>
              <w:rPr>
                <w:color w:val="auto"/>
                <w:lang w:val="de-CH"/>
              </w:rPr>
              <w:t>16.04.2020</w:t>
            </w:r>
          </w:p>
          <w:p w14:paraId="41DB039A" w14:textId="0EEA1140" w:rsidR="007867E8" w:rsidRDefault="007867E8" w:rsidP="00E730C9">
            <w:pPr>
              <w:rPr>
                <w:color w:val="auto"/>
                <w:lang w:val="de-CH"/>
              </w:rPr>
            </w:pPr>
            <w:r>
              <w:rPr>
                <w:color w:val="auto"/>
                <w:lang w:val="de-CH"/>
              </w:rPr>
              <w:t>16:00</w:t>
            </w:r>
          </w:p>
        </w:tc>
        <w:tc>
          <w:tcPr>
            <w:tcW w:w="1239" w:type="dxa"/>
          </w:tcPr>
          <w:p w14:paraId="0F69C7FC" w14:textId="77777777" w:rsidR="007867E8" w:rsidRDefault="007867E8" w:rsidP="00E730C9">
            <w:pPr>
              <w:rPr>
                <w:color w:val="auto"/>
                <w:lang w:val="de-CH"/>
              </w:rPr>
            </w:pPr>
            <w:r>
              <w:rPr>
                <w:color w:val="auto"/>
                <w:lang w:val="de-CH"/>
              </w:rPr>
              <w:t>16.04.2020</w:t>
            </w:r>
          </w:p>
          <w:p w14:paraId="0A260756" w14:textId="3463043A" w:rsidR="007867E8" w:rsidRDefault="007867E8" w:rsidP="00E730C9">
            <w:pPr>
              <w:rPr>
                <w:color w:val="auto"/>
                <w:lang w:val="de-CH"/>
              </w:rPr>
            </w:pPr>
            <w:r>
              <w:rPr>
                <w:color w:val="auto"/>
                <w:lang w:val="de-CH"/>
              </w:rPr>
              <w:t>18:30</w:t>
            </w:r>
          </w:p>
        </w:tc>
        <w:tc>
          <w:tcPr>
            <w:tcW w:w="2111" w:type="dxa"/>
          </w:tcPr>
          <w:p w14:paraId="6FF4204B" w14:textId="46062659" w:rsidR="007867E8" w:rsidRDefault="007867E8" w:rsidP="00E730C9">
            <w:pPr>
              <w:rPr>
                <w:color w:val="auto"/>
                <w:lang w:val="de-CH"/>
              </w:rPr>
            </w:pPr>
            <w:r>
              <w:rPr>
                <w:color w:val="auto"/>
                <w:lang w:val="de-CH"/>
              </w:rPr>
              <w:t>Es sollten die richtigen Attribute gesetzt sein und es soll eine Spielfigur geben, die man mit den Pfeiltasten auf der Tastatur bewegen kann.</w:t>
            </w:r>
          </w:p>
        </w:tc>
        <w:tc>
          <w:tcPr>
            <w:tcW w:w="2111" w:type="dxa"/>
          </w:tcPr>
          <w:p w14:paraId="0387C3FA" w14:textId="0D4A11F3" w:rsidR="007867E8" w:rsidRDefault="007867E8" w:rsidP="00E730C9">
            <w:pPr>
              <w:rPr>
                <w:color w:val="auto"/>
                <w:lang w:val="de-CH"/>
              </w:rPr>
            </w:pPr>
            <w:r>
              <w:rPr>
                <w:color w:val="auto"/>
                <w:lang w:val="de-CH"/>
              </w:rPr>
              <w:t>Die richtigen Attribute wurden gesetzt und es wurde eine Spielfigur programmiert, die man mithilfe der Pfeiltasten bewegen kann.</w:t>
            </w:r>
          </w:p>
        </w:tc>
      </w:tr>
      <w:tr w:rsidR="00210FED" w:rsidRPr="00D4449C" w14:paraId="49EC2498" w14:textId="77777777" w:rsidTr="00E34E55">
        <w:trPr>
          <w:trHeight w:val="971"/>
        </w:trPr>
        <w:tc>
          <w:tcPr>
            <w:tcW w:w="1996" w:type="dxa"/>
          </w:tcPr>
          <w:p w14:paraId="29FB62AC" w14:textId="440EBEA4" w:rsidR="00210FED" w:rsidRDefault="00210FED" w:rsidP="00210FED">
            <w:pPr>
              <w:rPr>
                <w:color w:val="auto"/>
              </w:rPr>
            </w:pPr>
            <w:r>
              <w:rPr>
                <w:color w:val="auto"/>
              </w:rPr>
              <w:t>Vier Wände (Spielfeldrand) an denen man Kollidieren kann</w:t>
            </w:r>
          </w:p>
        </w:tc>
        <w:tc>
          <w:tcPr>
            <w:tcW w:w="1239" w:type="dxa"/>
          </w:tcPr>
          <w:p w14:paraId="0EDC48B6" w14:textId="77777777" w:rsidR="00210FED" w:rsidRDefault="00210FED" w:rsidP="00210FED">
            <w:pPr>
              <w:rPr>
                <w:color w:val="auto"/>
                <w:lang w:val="de-CH"/>
              </w:rPr>
            </w:pPr>
            <w:r>
              <w:rPr>
                <w:color w:val="auto"/>
                <w:lang w:val="de-CH"/>
              </w:rPr>
              <w:t>16.04.2020</w:t>
            </w:r>
          </w:p>
          <w:p w14:paraId="2C05371A" w14:textId="6091AFFE" w:rsidR="00210FED" w:rsidRDefault="00210FED" w:rsidP="00210FED">
            <w:pPr>
              <w:rPr>
                <w:color w:val="auto"/>
                <w:lang w:val="de-CH"/>
              </w:rPr>
            </w:pPr>
            <w:r>
              <w:rPr>
                <w:color w:val="auto"/>
                <w:lang w:val="de-CH"/>
              </w:rPr>
              <w:t>16:00</w:t>
            </w:r>
          </w:p>
        </w:tc>
        <w:tc>
          <w:tcPr>
            <w:tcW w:w="1239" w:type="dxa"/>
          </w:tcPr>
          <w:p w14:paraId="383B0598" w14:textId="77777777" w:rsidR="00210FED" w:rsidRDefault="00210FED" w:rsidP="00210FED">
            <w:pPr>
              <w:rPr>
                <w:color w:val="auto"/>
                <w:lang w:val="de-CH"/>
              </w:rPr>
            </w:pPr>
            <w:r>
              <w:rPr>
                <w:color w:val="auto"/>
                <w:lang w:val="de-CH"/>
              </w:rPr>
              <w:t>16.04.2020</w:t>
            </w:r>
          </w:p>
          <w:p w14:paraId="5F1FB962" w14:textId="7E684555" w:rsidR="00210FED" w:rsidRDefault="00210FED" w:rsidP="00210FED">
            <w:pPr>
              <w:rPr>
                <w:color w:val="auto"/>
                <w:lang w:val="de-CH"/>
              </w:rPr>
            </w:pPr>
            <w:r>
              <w:rPr>
                <w:color w:val="auto"/>
                <w:lang w:val="de-CH"/>
              </w:rPr>
              <w:t>18:30</w:t>
            </w:r>
          </w:p>
        </w:tc>
        <w:tc>
          <w:tcPr>
            <w:tcW w:w="2111" w:type="dxa"/>
          </w:tcPr>
          <w:p w14:paraId="5F17D5BE" w14:textId="700B79F3" w:rsidR="00210FED" w:rsidRDefault="00210FED" w:rsidP="00210FED">
            <w:pPr>
              <w:rPr>
                <w:color w:val="auto"/>
                <w:lang w:val="de-CH"/>
              </w:rPr>
            </w:pPr>
            <w:r>
              <w:rPr>
                <w:color w:val="auto"/>
                <w:lang w:val="de-CH"/>
              </w:rPr>
              <w:t>Vier Wände, bzw. die äussersten Spielfeldpositionen, an denen man bei dagegen gehen kollidiert.</w:t>
            </w:r>
          </w:p>
        </w:tc>
        <w:tc>
          <w:tcPr>
            <w:tcW w:w="2111" w:type="dxa"/>
          </w:tcPr>
          <w:p w14:paraId="306FBE81" w14:textId="08282071" w:rsidR="00210FED" w:rsidRDefault="00210FED" w:rsidP="00210FED">
            <w:pPr>
              <w:rPr>
                <w:color w:val="auto"/>
                <w:lang w:val="de-CH"/>
              </w:rPr>
            </w:pPr>
            <w:r>
              <w:rPr>
                <w:color w:val="auto"/>
                <w:lang w:val="de-CH"/>
              </w:rPr>
              <w:t>Vier Wände, bzw. die äussersten Spielfeldpositionen, an denen man bei dagegen gehen kollidiert.</w:t>
            </w:r>
          </w:p>
        </w:tc>
      </w:tr>
      <w:tr w:rsidR="00210FED" w:rsidRPr="00D4449C" w14:paraId="278C84B2" w14:textId="77777777" w:rsidTr="00E34E55">
        <w:trPr>
          <w:trHeight w:val="971"/>
        </w:trPr>
        <w:tc>
          <w:tcPr>
            <w:tcW w:w="1996" w:type="dxa"/>
          </w:tcPr>
          <w:p w14:paraId="3E45BBD8" w14:textId="6CFCF24A" w:rsidR="00210FED" w:rsidRDefault="00210FED" w:rsidP="00210FED">
            <w:pPr>
              <w:rPr>
                <w:color w:val="auto"/>
              </w:rPr>
            </w:pPr>
            <w:r>
              <w:rPr>
                <w:color w:val="auto"/>
              </w:rPr>
              <w:t xml:space="preserve">Zielobjekt (das Essen, welches </w:t>
            </w:r>
            <w:r w:rsidR="00315806">
              <w:rPr>
                <w:color w:val="auto"/>
              </w:rPr>
              <w:t>von der Spielfigur</w:t>
            </w:r>
            <w:r>
              <w:rPr>
                <w:color w:val="auto"/>
              </w:rPr>
              <w:t xml:space="preserve"> aufgegessen wird) programmieren</w:t>
            </w:r>
          </w:p>
        </w:tc>
        <w:tc>
          <w:tcPr>
            <w:tcW w:w="1239" w:type="dxa"/>
          </w:tcPr>
          <w:p w14:paraId="14442A75" w14:textId="1E621CD5" w:rsidR="00210FED" w:rsidRPr="00210FED" w:rsidRDefault="00210FED" w:rsidP="00210FED">
            <w:pPr>
              <w:rPr>
                <w:color w:val="auto"/>
              </w:rPr>
            </w:pPr>
            <w:r>
              <w:rPr>
                <w:color w:val="auto"/>
              </w:rPr>
              <w:t>17.04.2020</w:t>
            </w:r>
          </w:p>
        </w:tc>
        <w:tc>
          <w:tcPr>
            <w:tcW w:w="1239" w:type="dxa"/>
          </w:tcPr>
          <w:p w14:paraId="161D8DF1" w14:textId="01B62B75" w:rsidR="00210FED" w:rsidRDefault="00210FED" w:rsidP="00210FED">
            <w:pPr>
              <w:rPr>
                <w:color w:val="auto"/>
                <w:lang w:val="de-CH"/>
              </w:rPr>
            </w:pPr>
            <w:r>
              <w:rPr>
                <w:color w:val="auto"/>
                <w:lang w:val="de-CH"/>
              </w:rPr>
              <w:t>1</w:t>
            </w:r>
            <w:r w:rsidR="00315806">
              <w:rPr>
                <w:color w:val="auto"/>
                <w:lang w:val="de-CH"/>
              </w:rPr>
              <w:t>9</w:t>
            </w:r>
            <w:r>
              <w:rPr>
                <w:color w:val="auto"/>
                <w:lang w:val="de-CH"/>
              </w:rPr>
              <w:t>.04.2020</w:t>
            </w:r>
          </w:p>
        </w:tc>
        <w:tc>
          <w:tcPr>
            <w:tcW w:w="2111" w:type="dxa"/>
          </w:tcPr>
          <w:p w14:paraId="06DB1C50" w14:textId="45EC7160" w:rsidR="00210FED" w:rsidRDefault="00210FED" w:rsidP="00210FED">
            <w:pPr>
              <w:rPr>
                <w:color w:val="auto"/>
                <w:lang w:val="de-CH"/>
              </w:rPr>
            </w:pPr>
            <w:r>
              <w:rPr>
                <w:color w:val="auto"/>
                <w:lang w:val="de-CH"/>
              </w:rPr>
              <w:t xml:space="preserve">Ein Viereck, die eine andere Farbe als die </w:t>
            </w:r>
            <w:r w:rsidR="008A0710">
              <w:rPr>
                <w:color w:val="auto"/>
                <w:lang w:val="de-CH"/>
              </w:rPr>
              <w:t>des Spielers</w:t>
            </w:r>
            <w:r>
              <w:rPr>
                <w:color w:val="auto"/>
                <w:lang w:val="de-CH"/>
              </w:rPr>
              <w:t xml:space="preserve"> hat. Wenn die Spielfigur </w:t>
            </w:r>
            <w:r w:rsidR="00F7368E">
              <w:rPr>
                <w:color w:val="auto"/>
                <w:lang w:val="de-CH"/>
              </w:rPr>
              <w:t>auf der gleichen Position</w:t>
            </w:r>
            <w:r w:rsidR="00DE20B4">
              <w:rPr>
                <w:color w:val="auto"/>
                <w:lang w:val="de-CH"/>
              </w:rPr>
              <w:t xml:space="preserve"> ist,</w:t>
            </w:r>
            <w:r w:rsidR="00F7368E">
              <w:rPr>
                <w:color w:val="auto"/>
                <w:lang w:val="de-CH"/>
              </w:rPr>
              <w:t xml:space="preserve"> wie d</w:t>
            </w:r>
            <w:r w:rsidR="00DE20B4">
              <w:rPr>
                <w:color w:val="auto"/>
                <w:lang w:val="de-CH"/>
              </w:rPr>
              <w:t>ieses Viereck</w:t>
            </w:r>
            <w:r>
              <w:rPr>
                <w:color w:val="auto"/>
                <w:lang w:val="de-CH"/>
              </w:rPr>
              <w:t>, soll es an einer anderen Position erscheinen.</w:t>
            </w:r>
          </w:p>
        </w:tc>
        <w:tc>
          <w:tcPr>
            <w:tcW w:w="2111" w:type="dxa"/>
          </w:tcPr>
          <w:p w14:paraId="1ED9E0A9" w14:textId="705ACA1B" w:rsidR="00210FED" w:rsidRDefault="00210FED" w:rsidP="00210FED">
            <w:pPr>
              <w:rPr>
                <w:color w:val="auto"/>
                <w:lang w:val="de-CH"/>
              </w:rPr>
            </w:pPr>
            <w:r>
              <w:rPr>
                <w:color w:val="auto"/>
                <w:lang w:val="de-CH"/>
              </w:rPr>
              <w:t xml:space="preserve">Ein Viereck mit einer anderen Farbe als die Spielfigur, die an einer anderen Position erscheint, wenn </w:t>
            </w:r>
            <w:r w:rsidR="00F7368E">
              <w:rPr>
                <w:color w:val="auto"/>
                <w:lang w:val="de-CH"/>
              </w:rPr>
              <w:t>die Spielfigur auf der gleichen Position ist wie es selbst.</w:t>
            </w:r>
          </w:p>
        </w:tc>
      </w:tr>
      <w:tr w:rsidR="00315806" w:rsidRPr="00D4449C" w14:paraId="7C405983" w14:textId="77777777" w:rsidTr="00E34E55">
        <w:trPr>
          <w:trHeight w:val="971"/>
        </w:trPr>
        <w:tc>
          <w:tcPr>
            <w:tcW w:w="1996" w:type="dxa"/>
          </w:tcPr>
          <w:p w14:paraId="7AD3F34C" w14:textId="2D97861D" w:rsidR="00315806" w:rsidRDefault="00315806" w:rsidP="00210FED">
            <w:pPr>
              <w:rPr>
                <w:color w:val="auto"/>
              </w:rPr>
            </w:pPr>
            <w:r>
              <w:rPr>
                <w:color w:val="auto"/>
              </w:rPr>
              <w:lastRenderedPageBreak/>
              <w:t>Di</w:t>
            </w:r>
            <w:r w:rsidR="002537A1">
              <w:rPr>
                <w:color w:val="auto"/>
              </w:rPr>
              <w:t>e Funktion für die Hinzufügung von Vierecken (Der Schwanz) hinter dem Kopf der Spielfigur (die man steuert).</w:t>
            </w:r>
          </w:p>
        </w:tc>
        <w:tc>
          <w:tcPr>
            <w:tcW w:w="1239" w:type="dxa"/>
          </w:tcPr>
          <w:p w14:paraId="3029B381" w14:textId="25CA4E8C" w:rsidR="00315806" w:rsidRDefault="00315806" w:rsidP="00210FED">
            <w:pPr>
              <w:rPr>
                <w:color w:val="auto"/>
              </w:rPr>
            </w:pPr>
            <w:r>
              <w:rPr>
                <w:color w:val="auto"/>
              </w:rPr>
              <w:t>20.04.2020</w:t>
            </w:r>
          </w:p>
        </w:tc>
        <w:tc>
          <w:tcPr>
            <w:tcW w:w="1239" w:type="dxa"/>
          </w:tcPr>
          <w:p w14:paraId="4AD8304F" w14:textId="3BB597B3" w:rsidR="00315806" w:rsidRDefault="00315806" w:rsidP="00210FED">
            <w:pPr>
              <w:rPr>
                <w:color w:val="auto"/>
                <w:lang w:val="de-CH"/>
              </w:rPr>
            </w:pPr>
            <w:r>
              <w:rPr>
                <w:color w:val="auto"/>
                <w:lang w:val="de-CH"/>
              </w:rPr>
              <w:t>21.04.2020</w:t>
            </w:r>
          </w:p>
        </w:tc>
        <w:tc>
          <w:tcPr>
            <w:tcW w:w="2111" w:type="dxa"/>
          </w:tcPr>
          <w:p w14:paraId="62C2155F" w14:textId="516EFC19" w:rsidR="00315806" w:rsidRDefault="002537A1" w:rsidP="00210FED">
            <w:pPr>
              <w:rPr>
                <w:color w:val="auto"/>
                <w:lang w:val="de-CH"/>
              </w:rPr>
            </w:pPr>
            <w:r>
              <w:rPr>
                <w:color w:val="auto"/>
                <w:lang w:val="de-CH"/>
              </w:rPr>
              <w:t>Jedes Mal, wenn die Spielfigur Essen aufisst, also die Position des Spielers gleich wie die Position des Zielobjektes ist, soll hinter dem Kopf des Spielers ein Viereck hinzugefügt werden und hinterher bewegen.</w:t>
            </w:r>
          </w:p>
        </w:tc>
        <w:tc>
          <w:tcPr>
            <w:tcW w:w="2111" w:type="dxa"/>
          </w:tcPr>
          <w:p w14:paraId="4ABAD313" w14:textId="1E6D08DD" w:rsidR="00315806" w:rsidRDefault="002537A1" w:rsidP="00210FED">
            <w:pPr>
              <w:rPr>
                <w:color w:val="auto"/>
                <w:lang w:val="de-CH"/>
              </w:rPr>
            </w:pPr>
            <w:r>
              <w:rPr>
                <w:color w:val="auto"/>
                <w:lang w:val="de-CH"/>
              </w:rPr>
              <w:t>Bei Aufessen des Zielobjektes wird ein neues Viereck hinter dem Spieler hinzugefügt und bewegt sich dementsprechend dem Spieler hinterher.</w:t>
            </w:r>
          </w:p>
        </w:tc>
      </w:tr>
      <w:tr w:rsidR="00F41F49" w:rsidRPr="00D4449C" w14:paraId="38ABFADE" w14:textId="77777777" w:rsidTr="00E34E55">
        <w:trPr>
          <w:trHeight w:val="971"/>
        </w:trPr>
        <w:tc>
          <w:tcPr>
            <w:tcW w:w="1996" w:type="dxa"/>
          </w:tcPr>
          <w:p w14:paraId="487CB648" w14:textId="46705C17" w:rsidR="00F41F49" w:rsidRDefault="00F41F49" w:rsidP="00210FED">
            <w:pPr>
              <w:rPr>
                <w:color w:val="auto"/>
              </w:rPr>
            </w:pPr>
            <w:r>
              <w:rPr>
                <w:color w:val="auto"/>
              </w:rPr>
              <w:t xml:space="preserve">Selbst-Kollidieren programmieren </w:t>
            </w:r>
          </w:p>
        </w:tc>
        <w:tc>
          <w:tcPr>
            <w:tcW w:w="1239" w:type="dxa"/>
          </w:tcPr>
          <w:p w14:paraId="7369B28F" w14:textId="5E6D69DC" w:rsidR="00F41F49" w:rsidRDefault="00F41F49" w:rsidP="00210FED">
            <w:pPr>
              <w:rPr>
                <w:color w:val="auto"/>
              </w:rPr>
            </w:pPr>
            <w:r>
              <w:rPr>
                <w:color w:val="auto"/>
              </w:rPr>
              <w:t>22.04.2020</w:t>
            </w:r>
          </w:p>
        </w:tc>
        <w:tc>
          <w:tcPr>
            <w:tcW w:w="1239" w:type="dxa"/>
          </w:tcPr>
          <w:p w14:paraId="38F3FFF3" w14:textId="3B85ED0E" w:rsidR="00F41F49" w:rsidRDefault="00F41F49" w:rsidP="00210FED">
            <w:pPr>
              <w:rPr>
                <w:color w:val="auto"/>
                <w:lang w:val="de-CH"/>
              </w:rPr>
            </w:pPr>
            <w:r>
              <w:rPr>
                <w:color w:val="auto"/>
                <w:lang w:val="de-CH"/>
              </w:rPr>
              <w:t>22.04.2020</w:t>
            </w:r>
          </w:p>
        </w:tc>
        <w:tc>
          <w:tcPr>
            <w:tcW w:w="2111" w:type="dxa"/>
          </w:tcPr>
          <w:p w14:paraId="03AEEB9E" w14:textId="04C2F4FF" w:rsidR="00F41F49" w:rsidRDefault="00F41F49" w:rsidP="00210FED">
            <w:pPr>
              <w:rPr>
                <w:color w:val="auto"/>
                <w:lang w:val="de-CH"/>
              </w:rPr>
            </w:pPr>
            <w:r>
              <w:rPr>
                <w:color w:val="auto"/>
                <w:lang w:val="de-CH"/>
              </w:rPr>
              <w:t>Wenn die Position des Spielers die gleiche ist wie die des Schwanzes soll man von neu anfangen.</w:t>
            </w:r>
          </w:p>
        </w:tc>
        <w:tc>
          <w:tcPr>
            <w:tcW w:w="2111" w:type="dxa"/>
          </w:tcPr>
          <w:p w14:paraId="6891B3CF" w14:textId="67413183" w:rsidR="00F41F49" w:rsidRDefault="00F41F49" w:rsidP="00210FED">
            <w:pPr>
              <w:rPr>
                <w:color w:val="auto"/>
                <w:lang w:val="de-CH"/>
              </w:rPr>
            </w:pPr>
            <w:r>
              <w:rPr>
                <w:color w:val="auto"/>
                <w:lang w:val="de-CH"/>
              </w:rPr>
              <w:t>Wenn die Position des Spielers die gleiche ist wie die des Schwanzes, fängt man von neu an.</w:t>
            </w:r>
          </w:p>
        </w:tc>
      </w:tr>
      <w:tr w:rsidR="00D55D1E" w:rsidRPr="00D4449C" w14:paraId="32E49C60" w14:textId="77777777" w:rsidTr="00E34E55">
        <w:trPr>
          <w:trHeight w:val="971"/>
        </w:trPr>
        <w:tc>
          <w:tcPr>
            <w:tcW w:w="1996" w:type="dxa"/>
          </w:tcPr>
          <w:p w14:paraId="1AC2B905" w14:textId="5D276A38" w:rsidR="00D55D1E" w:rsidRDefault="00D55D1E" w:rsidP="00210FED">
            <w:pPr>
              <w:rPr>
                <w:color w:val="auto"/>
              </w:rPr>
            </w:pPr>
            <w:r>
              <w:rPr>
                <w:color w:val="auto"/>
              </w:rPr>
              <w:t>Die Spielfigur mit einem Bild zeichnen.</w:t>
            </w:r>
          </w:p>
        </w:tc>
        <w:tc>
          <w:tcPr>
            <w:tcW w:w="1239" w:type="dxa"/>
          </w:tcPr>
          <w:p w14:paraId="776E7514" w14:textId="77777777" w:rsidR="00D55D1E" w:rsidRDefault="00D55D1E" w:rsidP="00210FED">
            <w:pPr>
              <w:rPr>
                <w:color w:val="auto"/>
              </w:rPr>
            </w:pPr>
            <w:r>
              <w:rPr>
                <w:color w:val="auto"/>
              </w:rPr>
              <w:t>23.04.2020</w:t>
            </w:r>
          </w:p>
          <w:p w14:paraId="6DE041F5" w14:textId="2B2B6A84" w:rsidR="00D55D1E" w:rsidRDefault="00D55D1E" w:rsidP="00210FED">
            <w:pPr>
              <w:rPr>
                <w:color w:val="auto"/>
              </w:rPr>
            </w:pPr>
            <w:r>
              <w:rPr>
                <w:color w:val="auto"/>
              </w:rPr>
              <w:t>14:20</w:t>
            </w:r>
          </w:p>
          <w:p w14:paraId="3B40B255" w14:textId="638E870F" w:rsidR="00D55D1E" w:rsidRDefault="00D55D1E" w:rsidP="00210FED">
            <w:pPr>
              <w:rPr>
                <w:color w:val="auto"/>
              </w:rPr>
            </w:pPr>
          </w:p>
        </w:tc>
        <w:tc>
          <w:tcPr>
            <w:tcW w:w="1239" w:type="dxa"/>
          </w:tcPr>
          <w:p w14:paraId="5113F02A" w14:textId="77777777" w:rsidR="00D55D1E" w:rsidRDefault="00D55D1E" w:rsidP="00210FED">
            <w:pPr>
              <w:rPr>
                <w:color w:val="auto"/>
                <w:lang w:val="de-CH"/>
              </w:rPr>
            </w:pPr>
            <w:r>
              <w:rPr>
                <w:color w:val="auto"/>
                <w:lang w:val="de-CH"/>
              </w:rPr>
              <w:t>23.04.2020</w:t>
            </w:r>
          </w:p>
          <w:p w14:paraId="3C064597" w14:textId="4C22D8A5" w:rsidR="00D55D1E" w:rsidRDefault="00D55D1E" w:rsidP="00210FED">
            <w:pPr>
              <w:rPr>
                <w:color w:val="auto"/>
                <w:lang w:val="de-CH"/>
              </w:rPr>
            </w:pPr>
            <w:r>
              <w:rPr>
                <w:color w:val="auto"/>
                <w:lang w:val="de-CH"/>
              </w:rPr>
              <w:t>15:30</w:t>
            </w:r>
          </w:p>
        </w:tc>
        <w:tc>
          <w:tcPr>
            <w:tcW w:w="2111" w:type="dxa"/>
          </w:tcPr>
          <w:p w14:paraId="57A87C1C" w14:textId="62A16557" w:rsidR="00D55D1E" w:rsidRDefault="00D55D1E" w:rsidP="00210FED">
            <w:pPr>
              <w:rPr>
                <w:color w:val="auto"/>
                <w:lang w:val="de-CH"/>
              </w:rPr>
            </w:pPr>
            <w:r>
              <w:rPr>
                <w:color w:val="auto"/>
                <w:lang w:val="de-CH"/>
              </w:rPr>
              <w:t>Die Spielfigur soll ein 64x64 Pixel grosses Bild sein.</w:t>
            </w:r>
          </w:p>
        </w:tc>
        <w:tc>
          <w:tcPr>
            <w:tcW w:w="2111" w:type="dxa"/>
          </w:tcPr>
          <w:p w14:paraId="75AE183C" w14:textId="379C688B" w:rsidR="00D55D1E" w:rsidRDefault="00D55D1E" w:rsidP="00210FED">
            <w:pPr>
              <w:rPr>
                <w:color w:val="auto"/>
                <w:lang w:val="de-CH"/>
              </w:rPr>
            </w:pPr>
            <w:r>
              <w:rPr>
                <w:color w:val="auto"/>
                <w:lang w:val="de-CH"/>
              </w:rPr>
              <w:t>Die Spielfigur ist eine 64x64 Pixel grosses Bild.</w:t>
            </w:r>
          </w:p>
        </w:tc>
      </w:tr>
      <w:tr w:rsidR="007D0CD3" w:rsidRPr="00D4449C" w14:paraId="513823FA" w14:textId="77777777" w:rsidTr="00E34E55">
        <w:trPr>
          <w:trHeight w:val="971"/>
        </w:trPr>
        <w:tc>
          <w:tcPr>
            <w:tcW w:w="1996" w:type="dxa"/>
          </w:tcPr>
          <w:p w14:paraId="25DEA2EB" w14:textId="59833858" w:rsidR="007D0CD3" w:rsidRDefault="007D0CD3" w:rsidP="00210FED">
            <w:pPr>
              <w:rPr>
                <w:color w:val="auto"/>
              </w:rPr>
            </w:pPr>
            <w:r>
              <w:rPr>
                <w:color w:val="auto"/>
              </w:rPr>
              <w:t>Statistiken einfügen</w:t>
            </w:r>
          </w:p>
        </w:tc>
        <w:tc>
          <w:tcPr>
            <w:tcW w:w="1239" w:type="dxa"/>
          </w:tcPr>
          <w:p w14:paraId="3543CB80" w14:textId="77777777" w:rsidR="007D0CD3" w:rsidRDefault="007D0CD3" w:rsidP="00210FED">
            <w:pPr>
              <w:rPr>
                <w:color w:val="auto"/>
              </w:rPr>
            </w:pPr>
            <w:r>
              <w:rPr>
                <w:color w:val="auto"/>
              </w:rPr>
              <w:t>25.04.2020</w:t>
            </w:r>
          </w:p>
          <w:p w14:paraId="691CE8CF" w14:textId="5128F39A" w:rsidR="007D0CD3" w:rsidRDefault="007D0CD3" w:rsidP="00210FED">
            <w:pPr>
              <w:rPr>
                <w:color w:val="auto"/>
              </w:rPr>
            </w:pPr>
            <w:r>
              <w:rPr>
                <w:color w:val="auto"/>
              </w:rPr>
              <w:t>15:00</w:t>
            </w:r>
          </w:p>
        </w:tc>
        <w:tc>
          <w:tcPr>
            <w:tcW w:w="1239" w:type="dxa"/>
          </w:tcPr>
          <w:p w14:paraId="102CFB17" w14:textId="77777777" w:rsidR="007D0CD3" w:rsidRDefault="007D0CD3" w:rsidP="00210FED">
            <w:pPr>
              <w:rPr>
                <w:color w:val="auto"/>
                <w:lang w:val="de-CH"/>
              </w:rPr>
            </w:pPr>
            <w:r>
              <w:rPr>
                <w:color w:val="auto"/>
                <w:lang w:val="de-CH"/>
              </w:rPr>
              <w:t>25.04.2020</w:t>
            </w:r>
          </w:p>
          <w:p w14:paraId="151C4C6E" w14:textId="365B29F6" w:rsidR="007D0CD3" w:rsidRDefault="007D0CD3" w:rsidP="00210FED">
            <w:pPr>
              <w:rPr>
                <w:color w:val="auto"/>
                <w:lang w:val="de-CH"/>
              </w:rPr>
            </w:pPr>
            <w:r>
              <w:rPr>
                <w:color w:val="auto"/>
                <w:lang w:val="de-CH"/>
              </w:rPr>
              <w:t>16:30</w:t>
            </w:r>
          </w:p>
        </w:tc>
        <w:tc>
          <w:tcPr>
            <w:tcW w:w="2111" w:type="dxa"/>
          </w:tcPr>
          <w:p w14:paraId="79ACDBC5" w14:textId="0143EC8C" w:rsidR="007D0CD3" w:rsidRDefault="007D0CD3" w:rsidP="00210FED">
            <w:pPr>
              <w:rPr>
                <w:color w:val="auto"/>
                <w:lang w:val="de-CH"/>
              </w:rPr>
            </w:pPr>
            <w:r>
              <w:rPr>
                <w:color w:val="auto"/>
                <w:lang w:val="de-CH"/>
              </w:rPr>
              <w:t>Punkte, Rekord und Gewonnene Runden anzeigen und addieren.</w:t>
            </w:r>
          </w:p>
        </w:tc>
        <w:tc>
          <w:tcPr>
            <w:tcW w:w="2111" w:type="dxa"/>
          </w:tcPr>
          <w:p w14:paraId="7777FD2A" w14:textId="2D6A5E4F" w:rsidR="007D0CD3" w:rsidRDefault="007D0CD3" w:rsidP="00210FED">
            <w:pPr>
              <w:rPr>
                <w:color w:val="auto"/>
                <w:lang w:val="de-CH"/>
              </w:rPr>
            </w:pPr>
            <w:r>
              <w:rPr>
                <w:color w:val="auto"/>
                <w:lang w:val="de-CH"/>
              </w:rPr>
              <w:t>Punkte, Rekord und Gewonnene Runden werden angezeigt.</w:t>
            </w:r>
          </w:p>
        </w:tc>
      </w:tr>
      <w:tr w:rsidR="00834FB8" w:rsidRPr="00D4449C" w14:paraId="51351162" w14:textId="77777777" w:rsidTr="00E34E55">
        <w:trPr>
          <w:trHeight w:val="971"/>
        </w:trPr>
        <w:tc>
          <w:tcPr>
            <w:tcW w:w="1996" w:type="dxa"/>
          </w:tcPr>
          <w:p w14:paraId="02C24C2E" w14:textId="38A5111E" w:rsidR="00834FB8" w:rsidRDefault="00834FB8" w:rsidP="00210FED">
            <w:pPr>
              <w:rPr>
                <w:color w:val="auto"/>
              </w:rPr>
            </w:pPr>
            <w:r>
              <w:rPr>
                <w:color w:val="auto"/>
              </w:rPr>
              <w:t>Menü programmieren</w:t>
            </w:r>
          </w:p>
        </w:tc>
        <w:tc>
          <w:tcPr>
            <w:tcW w:w="1239" w:type="dxa"/>
          </w:tcPr>
          <w:p w14:paraId="2C073CC2" w14:textId="77777777" w:rsidR="00834FB8" w:rsidRDefault="00834FB8" w:rsidP="00210FED">
            <w:pPr>
              <w:rPr>
                <w:color w:val="auto"/>
              </w:rPr>
            </w:pPr>
            <w:r>
              <w:rPr>
                <w:color w:val="auto"/>
              </w:rPr>
              <w:t>28.04.2020</w:t>
            </w:r>
          </w:p>
          <w:p w14:paraId="72F128A5" w14:textId="1E5B7F40" w:rsidR="00834FB8" w:rsidRDefault="00834FB8" w:rsidP="00210FED">
            <w:pPr>
              <w:rPr>
                <w:color w:val="auto"/>
              </w:rPr>
            </w:pPr>
            <w:r>
              <w:rPr>
                <w:color w:val="auto"/>
              </w:rPr>
              <w:t>12:00</w:t>
            </w:r>
          </w:p>
        </w:tc>
        <w:tc>
          <w:tcPr>
            <w:tcW w:w="1239" w:type="dxa"/>
          </w:tcPr>
          <w:p w14:paraId="64980D16" w14:textId="77777777" w:rsidR="00834FB8" w:rsidRDefault="00834FB8" w:rsidP="00210FED">
            <w:pPr>
              <w:rPr>
                <w:color w:val="auto"/>
                <w:lang w:val="de-CH"/>
              </w:rPr>
            </w:pPr>
            <w:r>
              <w:rPr>
                <w:color w:val="auto"/>
                <w:lang w:val="de-CH"/>
              </w:rPr>
              <w:t>28.04.2020</w:t>
            </w:r>
          </w:p>
          <w:p w14:paraId="28B13B08" w14:textId="1E435C04" w:rsidR="00834FB8" w:rsidRPr="00834FB8" w:rsidRDefault="00834FB8" w:rsidP="00834FB8">
            <w:pPr>
              <w:rPr>
                <w:lang w:val="de-CH"/>
              </w:rPr>
            </w:pPr>
            <w:r>
              <w:rPr>
                <w:lang w:val="de-CH"/>
              </w:rPr>
              <w:t>15:30</w:t>
            </w:r>
          </w:p>
        </w:tc>
        <w:tc>
          <w:tcPr>
            <w:tcW w:w="2111" w:type="dxa"/>
          </w:tcPr>
          <w:p w14:paraId="32325A7A" w14:textId="33C32A91" w:rsidR="00834FB8" w:rsidRDefault="00834FB8" w:rsidP="00210FED">
            <w:pPr>
              <w:rPr>
                <w:color w:val="auto"/>
                <w:lang w:val="de-CH"/>
              </w:rPr>
            </w:pPr>
            <w:r>
              <w:rPr>
                <w:color w:val="auto"/>
                <w:lang w:val="de-CH"/>
              </w:rPr>
              <w:t>Ein Menü mit drei JButtons wo man die Schwierigkeit auswählen kann.</w:t>
            </w:r>
          </w:p>
        </w:tc>
        <w:tc>
          <w:tcPr>
            <w:tcW w:w="2111" w:type="dxa"/>
          </w:tcPr>
          <w:p w14:paraId="50C5D97B" w14:textId="55F64F08" w:rsidR="00834FB8" w:rsidRDefault="00834FB8" w:rsidP="00210FED">
            <w:pPr>
              <w:rPr>
                <w:color w:val="auto"/>
                <w:lang w:val="de-CH"/>
              </w:rPr>
            </w:pPr>
            <w:r>
              <w:rPr>
                <w:color w:val="auto"/>
                <w:lang w:val="de-CH"/>
              </w:rPr>
              <w:t>Ein Menü mit drei JButtons wo man die Schwierigkeit auswählen kann.</w:t>
            </w:r>
          </w:p>
        </w:tc>
      </w:tr>
      <w:tr w:rsidR="00834FB8" w:rsidRPr="00D4449C" w14:paraId="435C8471" w14:textId="77777777" w:rsidTr="00E34E55">
        <w:trPr>
          <w:trHeight w:val="971"/>
        </w:trPr>
        <w:tc>
          <w:tcPr>
            <w:tcW w:w="1996" w:type="dxa"/>
          </w:tcPr>
          <w:p w14:paraId="03DA600F" w14:textId="4918BCCC" w:rsidR="00834FB8" w:rsidRDefault="00834FB8" w:rsidP="00210FED">
            <w:pPr>
              <w:rPr>
                <w:color w:val="auto"/>
              </w:rPr>
            </w:pPr>
            <w:r>
              <w:rPr>
                <w:color w:val="auto"/>
              </w:rPr>
              <w:t>Schwierigkeit Einfach und Mittel programmieren</w:t>
            </w:r>
          </w:p>
        </w:tc>
        <w:tc>
          <w:tcPr>
            <w:tcW w:w="1239" w:type="dxa"/>
          </w:tcPr>
          <w:p w14:paraId="254C03EB" w14:textId="77777777" w:rsidR="00834FB8" w:rsidRDefault="00834FB8" w:rsidP="00210FED">
            <w:pPr>
              <w:rPr>
                <w:color w:val="auto"/>
              </w:rPr>
            </w:pPr>
            <w:r>
              <w:rPr>
                <w:color w:val="auto"/>
              </w:rPr>
              <w:t>30.04.2020</w:t>
            </w:r>
          </w:p>
          <w:p w14:paraId="6BA3DF5C" w14:textId="1307F127" w:rsidR="00834FB8" w:rsidRDefault="00834FB8" w:rsidP="00210FED">
            <w:pPr>
              <w:rPr>
                <w:color w:val="auto"/>
              </w:rPr>
            </w:pPr>
            <w:r>
              <w:rPr>
                <w:color w:val="auto"/>
              </w:rPr>
              <w:t>09:50</w:t>
            </w:r>
          </w:p>
        </w:tc>
        <w:tc>
          <w:tcPr>
            <w:tcW w:w="1239" w:type="dxa"/>
          </w:tcPr>
          <w:p w14:paraId="51340684" w14:textId="77777777" w:rsidR="00834FB8" w:rsidRDefault="00834FB8" w:rsidP="00210FED">
            <w:pPr>
              <w:rPr>
                <w:color w:val="auto"/>
                <w:lang w:val="de-CH"/>
              </w:rPr>
            </w:pPr>
            <w:r>
              <w:rPr>
                <w:color w:val="auto"/>
                <w:lang w:val="de-CH"/>
              </w:rPr>
              <w:t>01.05.2020</w:t>
            </w:r>
          </w:p>
          <w:p w14:paraId="08BCCA4E" w14:textId="1B14631D" w:rsidR="00834FB8" w:rsidRDefault="00834FB8" w:rsidP="00210FED">
            <w:pPr>
              <w:rPr>
                <w:color w:val="auto"/>
                <w:lang w:val="de-CH"/>
              </w:rPr>
            </w:pPr>
            <w:r>
              <w:rPr>
                <w:color w:val="auto"/>
                <w:lang w:val="de-CH"/>
              </w:rPr>
              <w:t>18:00</w:t>
            </w:r>
          </w:p>
        </w:tc>
        <w:tc>
          <w:tcPr>
            <w:tcW w:w="2111" w:type="dxa"/>
          </w:tcPr>
          <w:p w14:paraId="4DA9CBCE" w14:textId="592F6A98" w:rsidR="00834FB8" w:rsidRDefault="00834FB8" w:rsidP="00210FED">
            <w:pPr>
              <w:rPr>
                <w:color w:val="auto"/>
                <w:lang w:val="de-CH"/>
              </w:rPr>
            </w:pPr>
            <w:r>
              <w:rPr>
                <w:color w:val="auto"/>
                <w:lang w:val="de-CH"/>
              </w:rPr>
              <w:t>Der Gegner soll je nach Schwierigkeit verschieden gut spielen können.</w:t>
            </w:r>
          </w:p>
        </w:tc>
        <w:tc>
          <w:tcPr>
            <w:tcW w:w="2111" w:type="dxa"/>
          </w:tcPr>
          <w:p w14:paraId="05FC83E4" w14:textId="3FB67A0D" w:rsidR="00834FB8" w:rsidRDefault="00834FB8" w:rsidP="00210FED">
            <w:pPr>
              <w:rPr>
                <w:color w:val="auto"/>
                <w:lang w:val="de-CH"/>
              </w:rPr>
            </w:pPr>
            <w:r>
              <w:rPr>
                <w:color w:val="auto"/>
                <w:lang w:val="de-CH"/>
              </w:rPr>
              <w:t>Der Gegner spielt je nach Schwierigkeit verschieden gut.</w:t>
            </w:r>
          </w:p>
        </w:tc>
      </w:tr>
      <w:tr w:rsidR="00E34E55" w:rsidRPr="00D4449C" w14:paraId="0CBC703D" w14:textId="77777777" w:rsidTr="00E34E55">
        <w:trPr>
          <w:trHeight w:val="971"/>
        </w:trPr>
        <w:tc>
          <w:tcPr>
            <w:tcW w:w="1996" w:type="dxa"/>
          </w:tcPr>
          <w:p w14:paraId="5EA8B260" w14:textId="22F58C60" w:rsidR="00E34E55" w:rsidRDefault="00E34E55" w:rsidP="00E34E55">
            <w:pPr>
              <w:rPr>
                <w:color w:val="auto"/>
              </w:rPr>
            </w:pPr>
            <w:r>
              <w:rPr>
                <w:color w:val="auto"/>
              </w:rPr>
              <w:t>Schwierigkeit Schwer programmieren</w:t>
            </w:r>
          </w:p>
        </w:tc>
        <w:tc>
          <w:tcPr>
            <w:tcW w:w="1239" w:type="dxa"/>
          </w:tcPr>
          <w:p w14:paraId="08CFF182" w14:textId="58110476" w:rsidR="00E34E55" w:rsidRDefault="00E34E55" w:rsidP="00E34E55">
            <w:pPr>
              <w:rPr>
                <w:color w:val="auto"/>
              </w:rPr>
            </w:pPr>
            <w:r>
              <w:rPr>
                <w:color w:val="auto"/>
              </w:rPr>
              <w:t>02.05.2020</w:t>
            </w:r>
          </w:p>
        </w:tc>
        <w:tc>
          <w:tcPr>
            <w:tcW w:w="1239" w:type="dxa"/>
          </w:tcPr>
          <w:p w14:paraId="2C70B988" w14:textId="43BC7EBD" w:rsidR="00E34E55" w:rsidRDefault="00E34E55" w:rsidP="00E34E55">
            <w:pPr>
              <w:rPr>
                <w:color w:val="auto"/>
                <w:lang w:val="de-CH"/>
              </w:rPr>
            </w:pPr>
            <w:r>
              <w:rPr>
                <w:color w:val="auto"/>
                <w:lang w:val="de-CH"/>
              </w:rPr>
              <w:t>04.05.2020</w:t>
            </w:r>
          </w:p>
        </w:tc>
        <w:tc>
          <w:tcPr>
            <w:tcW w:w="2111" w:type="dxa"/>
          </w:tcPr>
          <w:p w14:paraId="7B8A5DCF" w14:textId="0690F177" w:rsidR="00E34E55" w:rsidRDefault="00E34E55" w:rsidP="00E34E55">
            <w:pPr>
              <w:rPr>
                <w:color w:val="auto"/>
                <w:lang w:val="de-CH"/>
              </w:rPr>
            </w:pPr>
            <w:r>
              <w:rPr>
                <w:color w:val="auto"/>
                <w:lang w:val="de-CH"/>
              </w:rPr>
              <w:t>Ein Gegner der schwerer ist zu besiegen als Mittel.</w:t>
            </w:r>
          </w:p>
        </w:tc>
        <w:tc>
          <w:tcPr>
            <w:tcW w:w="2111" w:type="dxa"/>
          </w:tcPr>
          <w:p w14:paraId="063DD260" w14:textId="27EB33AB" w:rsidR="00E34E55" w:rsidRDefault="00E34E55" w:rsidP="00E34E55">
            <w:pPr>
              <w:rPr>
                <w:color w:val="auto"/>
                <w:lang w:val="de-CH"/>
              </w:rPr>
            </w:pPr>
            <w:r>
              <w:rPr>
                <w:color w:val="auto"/>
                <w:lang w:val="de-CH"/>
              </w:rPr>
              <w:t>Ein Gegner der schwerer ist zu besiegen als Mittel.</w:t>
            </w:r>
          </w:p>
        </w:tc>
      </w:tr>
      <w:tr w:rsidR="00E34E55" w:rsidRPr="00D4449C" w14:paraId="39C48A81" w14:textId="77777777" w:rsidTr="00E34E55">
        <w:trPr>
          <w:trHeight w:val="971"/>
        </w:trPr>
        <w:tc>
          <w:tcPr>
            <w:tcW w:w="1996" w:type="dxa"/>
          </w:tcPr>
          <w:p w14:paraId="74335538" w14:textId="63A8A0D0" w:rsidR="00E34E55" w:rsidRDefault="00E34E55" w:rsidP="00E34E55">
            <w:pPr>
              <w:rPr>
                <w:color w:val="auto"/>
              </w:rPr>
            </w:pPr>
            <w:r>
              <w:rPr>
                <w:color w:val="auto"/>
              </w:rPr>
              <w:t>Statistiken ergänzen / anpassen und Sieger darstellen</w:t>
            </w:r>
          </w:p>
        </w:tc>
        <w:tc>
          <w:tcPr>
            <w:tcW w:w="1239" w:type="dxa"/>
          </w:tcPr>
          <w:p w14:paraId="70593E20" w14:textId="2F7C569A" w:rsidR="00E34E55" w:rsidRDefault="00E34E55" w:rsidP="00E34E55">
            <w:pPr>
              <w:rPr>
                <w:color w:val="auto"/>
              </w:rPr>
            </w:pPr>
            <w:r>
              <w:rPr>
                <w:color w:val="auto"/>
              </w:rPr>
              <w:t>05.05.2020</w:t>
            </w:r>
          </w:p>
        </w:tc>
        <w:tc>
          <w:tcPr>
            <w:tcW w:w="1239" w:type="dxa"/>
          </w:tcPr>
          <w:p w14:paraId="2AB14A56" w14:textId="70ED4643" w:rsidR="00E34E55" w:rsidRDefault="00E34E55" w:rsidP="00E34E55">
            <w:pPr>
              <w:rPr>
                <w:color w:val="auto"/>
                <w:lang w:val="de-CH"/>
              </w:rPr>
            </w:pPr>
            <w:r>
              <w:rPr>
                <w:color w:val="auto"/>
                <w:lang w:val="de-CH"/>
              </w:rPr>
              <w:t>07.05.2020</w:t>
            </w:r>
          </w:p>
        </w:tc>
        <w:tc>
          <w:tcPr>
            <w:tcW w:w="2111" w:type="dxa"/>
          </w:tcPr>
          <w:p w14:paraId="6E7D90B1" w14:textId="745A3DC1" w:rsidR="00E34E55" w:rsidRDefault="00E34E55" w:rsidP="00E34E55">
            <w:pPr>
              <w:rPr>
                <w:color w:val="auto"/>
                <w:lang w:val="de-CH"/>
              </w:rPr>
            </w:pPr>
            <w:r>
              <w:rPr>
                <w:color w:val="auto"/>
                <w:lang w:val="de-CH"/>
              </w:rPr>
              <w:t>Gewonnene Spiele und insgesamt gewonnene Spiele anzeigen und den Sieger darstellen (String).</w:t>
            </w:r>
          </w:p>
        </w:tc>
        <w:tc>
          <w:tcPr>
            <w:tcW w:w="2111" w:type="dxa"/>
          </w:tcPr>
          <w:p w14:paraId="6224D321" w14:textId="13E56B38" w:rsidR="00E34E55" w:rsidRDefault="00E34E55" w:rsidP="00E34E55">
            <w:pPr>
              <w:rPr>
                <w:color w:val="auto"/>
                <w:lang w:val="de-CH"/>
              </w:rPr>
            </w:pPr>
            <w:r>
              <w:rPr>
                <w:color w:val="auto"/>
                <w:lang w:val="de-CH"/>
              </w:rPr>
              <w:t xml:space="preserve">Gewonnene Spiele und insgesamt gewonnene Spiele und den Sieger </w:t>
            </w:r>
            <w:r>
              <w:rPr>
                <w:color w:val="auto"/>
                <w:lang w:val="de-CH"/>
              </w:rPr>
              <w:t>werden angezeigt.</w:t>
            </w:r>
            <w:r>
              <w:rPr>
                <w:color w:val="auto"/>
                <w:lang w:val="de-CH"/>
              </w:rPr>
              <w:t xml:space="preserve"> (String).</w:t>
            </w:r>
          </w:p>
        </w:tc>
      </w:tr>
    </w:tbl>
    <w:p w14:paraId="09BB4D3F" w14:textId="49139A1C" w:rsidR="002C74C0" w:rsidRPr="00D4449C" w:rsidRDefault="00AB10AA">
      <w:pPr>
        <w:rPr>
          <w:color w:val="138576" w:themeColor="accent6" w:themeShade="BF"/>
          <w:lang w:val="de-CH"/>
        </w:rPr>
      </w:pPr>
    </w:p>
    <w:sectPr w:rsidR="002C74C0" w:rsidRPr="00D4449C" w:rsidSect="0089714F">
      <w:headerReference w:type="default" r:id="rId7"/>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AAB1B" w14:textId="77777777" w:rsidR="00AB10AA" w:rsidRDefault="00AB10AA" w:rsidP="00C6554A">
      <w:pPr>
        <w:spacing w:before="0" w:after="0" w:line="240" w:lineRule="auto"/>
      </w:pPr>
      <w:r>
        <w:separator/>
      </w:r>
    </w:p>
  </w:endnote>
  <w:endnote w:type="continuationSeparator" w:id="0">
    <w:p w14:paraId="7F4E74B7" w14:textId="77777777" w:rsidR="00AB10AA" w:rsidRDefault="00AB10A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F51E"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0033" w14:textId="77777777" w:rsidR="00AB10AA" w:rsidRDefault="00AB10AA" w:rsidP="00C6554A">
      <w:pPr>
        <w:spacing w:before="0" w:after="0" w:line="240" w:lineRule="auto"/>
      </w:pPr>
      <w:r>
        <w:separator/>
      </w:r>
    </w:p>
  </w:footnote>
  <w:footnote w:type="continuationSeparator" w:id="0">
    <w:p w14:paraId="101255D3" w14:textId="77777777" w:rsidR="00AB10AA" w:rsidRDefault="00AB10A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DB083" w14:textId="6CBB6857" w:rsidR="002841A6" w:rsidRPr="00C12F1B" w:rsidRDefault="002841A6">
    <w:pPr>
      <w:pStyle w:val="Kopfzeile"/>
      <w:rPr>
        <w:lang w:val="en-US"/>
      </w:rPr>
    </w:pPr>
    <w:r w:rsidRPr="00C12F1B">
      <w:rPr>
        <w:lang w:val="en-US"/>
      </w:rPr>
      <w:t>Muhammed Emin Boz</w:t>
    </w:r>
  </w:p>
  <w:p w14:paraId="6C9ED15B" w14:textId="32FC6E63" w:rsidR="002841A6" w:rsidRPr="00C12F1B" w:rsidRDefault="002841A6">
    <w:pPr>
      <w:pStyle w:val="Kopfzeile"/>
      <w:rPr>
        <w:lang w:val="en-US"/>
      </w:rPr>
    </w:pPr>
    <w:r w:rsidRPr="00C12F1B">
      <w:rPr>
        <w:lang w:val="en-US"/>
      </w:rPr>
      <w:t>I2a, IMS Basel</w:t>
    </w:r>
  </w:p>
  <w:p w14:paraId="4844A6A7" w14:textId="7FA9D094" w:rsidR="002841A6" w:rsidRPr="002841A6" w:rsidRDefault="002841A6">
    <w:pPr>
      <w:pStyle w:val="Kopfzeile"/>
      <w:rPr>
        <w:lang w:val="de-CH"/>
      </w:rPr>
    </w:pPr>
    <w:r>
      <w:rPr>
        <w:lang w:val="de-CH"/>
      </w:rPr>
      <w:t>Modul 326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A6"/>
    <w:rsid w:val="00210FED"/>
    <w:rsid w:val="002239F6"/>
    <w:rsid w:val="002537A1"/>
    <w:rsid w:val="002554CD"/>
    <w:rsid w:val="002628A8"/>
    <w:rsid w:val="002841A6"/>
    <w:rsid w:val="00293B83"/>
    <w:rsid w:val="002B4294"/>
    <w:rsid w:val="002F0B5F"/>
    <w:rsid w:val="00315806"/>
    <w:rsid w:val="00333D0D"/>
    <w:rsid w:val="00395FF4"/>
    <w:rsid w:val="003C4058"/>
    <w:rsid w:val="004C049F"/>
    <w:rsid w:val="005000E2"/>
    <w:rsid w:val="006A3CE7"/>
    <w:rsid w:val="006F7C60"/>
    <w:rsid w:val="007867E8"/>
    <w:rsid w:val="007D0CD3"/>
    <w:rsid w:val="00834FB8"/>
    <w:rsid w:val="00845E29"/>
    <w:rsid w:val="0089714F"/>
    <w:rsid w:val="008A0710"/>
    <w:rsid w:val="009D3BBB"/>
    <w:rsid w:val="00A25788"/>
    <w:rsid w:val="00AA7E17"/>
    <w:rsid w:val="00AB10AA"/>
    <w:rsid w:val="00AC7D15"/>
    <w:rsid w:val="00C12F1B"/>
    <w:rsid w:val="00C6554A"/>
    <w:rsid w:val="00D4449C"/>
    <w:rsid w:val="00D55D1E"/>
    <w:rsid w:val="00DE20B4"/>
    <w:rsid w:val="00E01192"/>
    <w:rsid w:val="00E34E55"/>
    <w:rsid w:val="00E730C9"/>
    <w:rsid w:val="00ED7C44"/>
    <w:rsid w:val="00F41F49"/>
    <w:rsid w:val="00F7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2058"/>
  <w15:chartTrackingRefBased/>
  <w15:docId w15:val="{7D4EB931-C859-4B08-8683-CBD60995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table" w:styleId="Tabellenraster">
    <w:name w:val="Table Grid"/>
    <w:basedOn w:val="NormaleTabelle"/>
    <w:uiPriority w:val="39"/>
    <w:rsid w:val="002841A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ed%20Emin%20Boz\AppData\Local\Microsoft\Office\16.0\DTS\de-DE%7bCB48A2C5-2DD0-4E6E-9517-EFBDE6652A21%7d\%7b331270CE-0B2F-42BF-9EDC-A834516A0D41%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{331270CE-0B2F-42BF-9EDC-A834516A0D41}tf02835058.dotx</Template>
  <TotalTime>0</TotalTime>
  <Pages>4</Pages>
  <Words>826</Words>
  <Characters>4710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Emin Boz</dc:creator>
  <cp:keywords/>
  <dc:description/>
  <cp:lastModifiedBy>Emin Boz</cp:lastModifiedBy>
  <cp:revision>16</cp:revision>
  <dcterms:created xsi:type="dcterms:W3CDTF">2020-04-15T14:28:00Z</dcterms:created>
  <dcterms:modified xsi:type="dcterms:W3CDTF">2020-05-07T06:10:00Z</dcterms:modified>
</cp:coreProperties>
</file>